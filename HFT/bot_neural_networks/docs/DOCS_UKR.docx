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77EF6" w14:textId="77777777" w:rsidR="00053371" w:rsidRDefault="00053371" w:rsidP="001E658C">
      <w:pPr>
        <w:pStyle w:val="21"/>
        <w:ind w:left="0"/>
      </w:pPr>
    </w:p>
    <w:p w14:paraId="348E9782" w14:textId="77777777" w:rsidR="00053371" w:rsidRDefault="00053371" w:rsidP="001E658C">
      <w:pPr>
        <w:pStyle w:val="21"/>
        <w:ind w:left="0"/>
      </w:pPr>
    </w:p>
    <w:p w14:paraId="5D571E88" w14:textId="77777777" w:rsidR="00053371" w:rsidRDefault="00053371" w:rsidP="001E658C">
      <w:pPr>
        <w:pStyle w:val="21"/>
        <w:ind w:left="0"/>
      </w:pPr>
    </w:p>
    <w:p w14:paraId="723B2C1B" w14:textId="77777777" w:rsidR="00053371" w:rsidRDefault="00053371" w:rsidP="001E658C">
      <w:pPr>
        <w:pStyle w:val="21"/>
        <w:ind w:left="0"/>
      </w:pPr>
    </w:p>
    <w:p w14:paraId="63180CCE" w14:textId="77777777" w:rsidR="00053371" w:rsidRDefault="00053371" w:rsidP="001E658C">
      <w:pPr>
        <w:pStyle w:val="21"/>
        <w:ind w:left="0"/>
      </w:pPr>
    </w:p>
    <w:p w14:paraId="2CB02490" w14:textId="77777777" w:rsidR="00053371" w:rsidRDefault="00053371" w:rsidP="001E658C">
      <w:pPr>
        <w:pStyle w:val="21"/>
        <w:ind w:left="0"/>
      </w:pPr>
    </w:p>
    <w:p w14:paraId="7C776719" w14:textId="77777777" w:rsidR="00053371" w:rsidRDefault="00053371" w:rsidP="001E658C">
      <w:pPr>
        <w:pStyle w:val="21"/>
        <w:ind w:left="0"/>
      </w:pPr>
    </w:p>
    <w:p w14:paraId="0BBB3288" w14:textId="77777777" w:rsidR="00053371" w:rsidRDefault="00053371" w:rsidP="001E658C">
      <w:pPr>
        <w:pStyle w:val="21"/>
        <w:ind w:left="0"/>
      </w:pPr>
    </w:p>
    <w:p w14:paraId="278E360B" w14:textId="77777777" w:rsidR="00053371" w:rsidRDefault="00053371" w:rsidP="001E658C">
      <w:pPr>
        <w:pStyle w:val="21"/>
        <w:ind w:left="0"/>
      </w:pPr>
    </w:p>
    <w:p w14:paraId="47C2D3BA" w14:textId="74A51462" w:rsidR="00E73F26" w:rsidRPr="00E73F26" w:rsidRDefault="00E73F26" w:rsidP="001E658C">
      <w:pPr>
        <w:pStyle w:val="21"/>
        <w:ind w:left="0"/>
      </w:pPr>
      <w:bookmarkStart w:id="0" w:name="_GoBack"/>
      <w:bookmarkEnd w:id="0"/>
      <w:r w:rsidRPr="00E73F26">
        <w:t>Документація до проекту</w:t>
      </w:r>
      <w:r w:rsidR="00E34C6A">
        <w:t xml:space="preserve"> </w:t>
      </w:r>
      <w:r w:rsidRPr="00E73F26">
        <w:t xml:space="preserve"> </w:t>
      </w:r>
      <w:r w:rsidRPr="00E73F26">
        <w:rPr>
          <w:lang w:val="en-US"/>
        </w:rPr>
        <w:t>”</w:t>
      </w:r>
      <w:r w:rsidRPr="00E73F26">
        <w:t xml:space="preserve">Створення </w:t>
      </w:r>
      <w:r w:rsidRPr="00E73F26">
        <w:rPr>
          <w:lang w:val="en-US"/>
        </w:rPr>
        <w:t>HFT-</w:t>
      </w:r>
      <w:r w:rsidRPr="00E73F26">
        <w:t>системи</w:t>
      </w:r>
      <w:r w:rsidRPr="00E73F26">
        <w:rPr>
          <w:lang w:val="en-US"/>
        </w:rPr>
        <w:t>”</w:t>
      </w:r>
    </w:p>
    <w:p w14:paraId="6E42551A" w14:textId="77777777" w:rsidR="0021483A" w:rsidRDefault="00E73F26" w:rsidP="001E6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ЕК-2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Сусленка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Володимира</w:t>
      </w:r>
    </w:p>
    <w:p w14:paraId="0D60473C" w14:textId="42D582DB" w:rsidR="00D52F13" w:rsidRDefault="0021483A" w:rsidP="002148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67009302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noProof/>
          <w:sz w:val="22"/>
          <w:szCs w:val="22"/>
        </w:rPr>
      </w:sdtEndPr>
      <w:sdtContent>
        <w:p w14:paraId="2BDD9630" w14:textId="2BB3CBA9" w:rsidR="0021483A" w:rsidRPr="0021483A" w:rsidRDefault="0021483A" w:rsidP="0021483A">
          <w:pPr>
            <w:pStyle w:val="21"/>
          </w:pPr>
          <w:r>
            <w:t>Зміст</w:t>
          </w:r>
        </w:p>
        <w:p w14:paraId="5C4C4160" w14:textId="77777777" w:rsidR="0021483A" w:rsidRDefault="0021483A">
          <w:pPr>
            <w:pStyle w:val="12"/>
            <w:tabs>
              <w:tab w:val="left" w:pos="440"/>
              <w:tab w:val="right" w:leader="dot" w:pos="10195"/>
            </w:tabs>
            <w:rPr>
              <w:rFonts w:eastAsiaTheme="minorEastAsia"/>
              <w:b w:val="0"/>
              <w:bCs w:val="0"/>
              <w:noProof/>
              <w:lang w:val="ru-RU"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0682657" w:history="1">
            <w:r w:rsidRPr="00720FBF">
              <w:rPr>
                <w:rStyle w:val="aa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lang w:val="ru-RU" w:eastAsia="ru-RU"/>
              </w:rPr>
              <w:tab/>
            </w:r>
            <w:r w:rsidRPr="00720FBF">
              <w:rPr>
                <w:rStyle w:val="aa"/>
                <w:rFonts w:ascii="Times New Roman" w:hAnsi="Times New Roman" w:cs="Times New Roman"/>
                <w:noProof/>
                <w:lang w:val="en-US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F4FC" w14:textId="77777777" w:rsidR="0021483A" w:rsidRDefault="0021483A">
          <w:pPr>
            <w:pStyle w:val="12"/>
            <w:tabs>
              <w:tab w:val="left" w:pos="440"/>
              <w:tab w:val="right" w:leader="dot" w:pos="10195"/>
            </w:tabs>
            <w:rPr>
              <w:rFonts w:eastAsiaTheme="minorEastAsia"/>
              <w:b w:val="0"/>
              <w:bCs w:val="0"/>
              <w:noProof/>
              <w:lang w:val="ru-RU" w:eastAsia="ru-RU"/>
            </w:rPr>
          </w:pPr>
          <w:hyperlink w:anchor="_Toc470682658" w:history="1">
            <w:r w:rsidRPr="00720FBF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lang w:val="ru-RU" w:eastAsia="ru-RU"/>
              </w:rPr>
              <w:tab/>
            </w:r>
            <w:r w:rsidRPr="00720FBF">
              <w:rPr>
                <w:rStyle w:val="aa"/>
                <w:noProof/>
              </w:rPr>
              <w:t>Опис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6414" w14:textId="77777777" w:rsidR="0021483A" w:rsidRDefault="0021483A">
          <w:pPr>
            <w:pStyle w:val="12"/>
            <w:tabs>
              <w:tab w:val="right" w:leader="dot" w:pos="10195"/>
            </w:tabs>
            <w:rPr>
              <w:rFonts w:eastAsiaTheme="minorEastAsia"/>
              <w:b w:val="0"/>
              <w:bCs w:val="0"/>
              <w:noProof/>
              <w:lang w:val="ru-RU" w:eastAsia="ru-RU"/>
            </w:rPr>
          </w:pPr>
          <w:hyperlink w:anchor="_Toc470682659" w:history="1">
            <w:r w:rsidRPr="00720FBF">
              <w:rPr>
                <w:rStyle w:val="aa"/>
                <w:rFonts w:ascii="Times New Roman" w:hAnsi="Times New Roman" w:cs="Times New Roman"/>
                <w:noProof/>
              </w:rPr>
              <w:t>3. Архітектура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28E8" w14:textId="77777777" w:rsidR="0021483A" w:rsidRDefault="0021483A">
          <w:pPr>
            <w:pStyle w:val="22"/>
            <w:tabs>
              <w:tab w:val="right" w:leader="dot" w:pos="1019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470682660" w:history="1">
            <w:r w:rsidRPr="00720FBF">
              <w:rPr>
                <w:rStyle w:val="aa"/>
                <w:rFonts w:ascii="Times New Roman" w:hAnsi="Times New Roman" w:cs="Times New Roman"/>
                <w:noProof/>
              </w:rPr>
              <w:t>3</w:t>
            </w:r>
            <w:r w:rsidRPr="00720FBF">
              <w:rPr>
                <w:rStyle w:val="aa"/>
                <w:rFonts w:ascii="Times New Roman" w:hAnsi="Times New Roman" w:cs="Times New Roman"/>
                <w:noProof/>
                <w:lang w:val="en-US"/>
              </w:rPr>
              <w:t>.1</w:t>
            </w:r>
            <w:r w:rsidRPr="00720FBF">
              <w:rPr>
                <w:rStyle w:val="aa"/>
                <w:rFonts w:ascii="Times New Roman" w:hAnsi="Times New Roman" w:cs="Times New Roman"/>
                <w:noProof/>
              </w:rPr>
              <w:t xml:space="preserve"> Компоненти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3DBA" w14:textId="77777777" w:rsidR="0021483A" w:rsidRDefault="0021483A">
          <w:pPr>
            <w:pStyle w:val="22"/>
            <w:tabs>
              <w:tab w:val="right" w:leader="dot" w:pos="1019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470682661" w:history="1">
            <w:r w:rsidRPr="00720FBF">
              <w:rPr>
                <w:rStyle w:val="aa"/>
                <w:rFonts w:ascii="Times New Roman" w:hAnsi="Times New Roman" w:cs="Times New Roman"/>
                <w:noProof/>
              </w:rPr>
              <w:t>3.2 Торгівельний алгоритм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1BC32" w14:textId="77777777" w:rsidR="0021483A" w:rsidRDefault="0021483A">
          <w:pPr>
            <w:pStyle w:val="22"/>
            <w:tabs>
              <w:tab w:val="right" w:leader="dot" w:pos="1019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470682662" w:history="1">
            <w:r w:rsidRPr="00720FBF">
              <w:rPr>
                <w:rStyle w:val="aa"/>
                <w:rFonts w:ascii="Times New Roman" w:hAnsi="Times New Roman" w:cs="Times New Roman"/>
                <w:noProof/>
              </w:rPr>
              <w:t>3.3 Вхідні дані моделі (Feature Selection)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DA9C5" w14:textId="77777777" w:rsidR="0021483A" w:rsidRDefault="0021483A">
          <w:pPr>
            <w:pStyle w:val="22"/>
            <w:tabs>
              <w:tab w:val="right" w:leader="dot" w:pos="1019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470682663" w:history="1">
            <w:r w:rsidRPr="00720FBF">
              <w:rPr>
                <w:rStyle w:val="aa"/>
                <w:rFonts w:ascii="Times New Roman" w:hAnsi="Times New Roman" w:cs="Times New Roman"/>
                <w:noProof/>
              </w:rPr>
              <w:t>3.4 Вихідний вектор моделі (Model Output)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6E213" w14:textId="77777777" w:rsidR="0021483A" w:rsidRDefault="0021483A">
          <w:pPr>
            <w:pStyle w:val="22"/>
            <w:tabs>
              <w:tab w:val="right" w:leader="dot" w:pos="1019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470682664" w:history="1">
            <w:r w:rsidRPr="00720FBF">
              <w:rPr>
                <w:rStyle w:val="aa"/>
                <w:rFonts w:ascii="Times New Roman" w:hAnsi="Times New Roman" w:cs="Times New Roman"/>
                <w:noProof/>
              </w:rPr>
              <w:t>3.5 Алгорітмічна композиція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BE83D" w14:textId="77777777" w:rsidR="0021483A" w:rsidRDefault="0021483A">
          <w:pPr>
            <w:pStyle w:val="30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470682665" w:history="1">
            <w:r w:rsidRPr="00720FBF">
              <w:rPr>
                <w:rStyle w:val="aa"/>
                <w:noProof/>
              </w:rPr>
              <w:t>3.6 Загальна логіка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95762" w14:textId="77777777" w:rsidR="0021483A" w:rsidRDefault="0021483A">
          <w:pPr>
            <w:pStyle w:val="12"/>
            <w:tabs>
              <w:tab w:val="right" w:leader="dot" w:pos="10195"/>
            </w:tabs>
            <w:rPr>
              <w:rFonts w:eastAsiaTheme="minorEastAsia"/>
              <w:b w:val="0"/>
              <w:bCs w:val="0"/>
              <w:noProof/>
              <w:lang w:val="ru-RU" w:eastAsia="ru-RU"/>
            </w:rPr>
          </w:pPr>
          <w:hyperlink w:anchor="_Toc470682666" w:history="1">
            <w:r w:rsidRPr="00720FBF">
              <w:rPr>
                <w:rStyle w:val="aa"/>
                <w:noProof/>
              </w:rPr>
              <w:t xml:space="preserve">4. Клієнт в </w:t>
            </w:r>
            <w:r w:rsidRPr="00720FBF">
              <w:rPr>
                <w:rStyle w:val="aa"/>
                <w:noProof/>
                <w:lang w:val="en-US"/>
              </w:rPr>
              <w:t>MS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21BE" w14:textId="77777777" w:rsidR="0021483A" w:rsidRDefault="0021483A">
          <w:pPr>
            <w:pStyle w:val="22"/>
            <w:tabs>
              <w:tab w:val="right" w:leader="dot" w:pos="1019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470682667" w:history="1">
            <w:r w:rsidRPr="00720FBF">
              <w:rPr>
                <w:rStyle w:val="aa"/>
                <w:noProof/>
              </w:rPr>
              <w:t>4.1 Інсталляція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5960" w14:textId="77777777" w:rsidR="0021483A" w:rsidRDefault="0021483A">
          <w:pPr>
            <w:pStyle w:val="12"/>
            <w:tabs>
              <w:tab w:val="right" w:leader="dot" w:pos="10195"/>
            </w:tabs>
            <w:rPr>
              <w:rFonts w:eastAsiaTheme="minorEastAsia"/>
              <w:b w:val="0"/>
              <w:bCs w:val="0"/>
              <w:noProof/>
              <w:lang w:val="ru-RU" w:eastAsia="ru-RU"/>
            </w:rPr>
          </w:pPr>
          <w:hyperlink w:anchor="_Toc470682668" w:history="1">
            <w:r w:rsidRPr="00720FBF">
              <w:rPr>
                <w:rStyle w:val="aa"/>
                <w:noProof/>
              </w:rPr>
              <w:t>5. Недоліки, переваги та особливості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76B9A" w14:textId="21615131" w:rsidR="0021483A" w:rsidRDefault="0021483A">
          <w:r>
            <w:rPr>
              <w:b/>
              <w:bCs/>
              <w:noProof/>
            </w:rPr>
            <w:fldChar w:fldCharType="end"/>
          </w:r>
        </w:p>
      </w:sdtContent>
    </w:sdt>
    <w:p w14:paraId="118771F4" w14:textId="77777777" w:rsidR="000C40C5" w:rsidRDefault="000C40C5" w:rsidP="008F5D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A3ECFB" w14:textId="77777777" w:rsidR="000C40C5" w:rsidRDefault="000C40C5" w:rsidP="008F5D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1F99C4F" w14:textId="705ED900" w:rsidR="000C40C5" w:rsidRPr="00E37B59" w:rsidRDefault="000C40C5" w:rsidP="0021483A">
      <w:pPr>
        <w:pStyle w:val="a7"/>
        <w:numPr>
          <w:ilvl w:val="0"/>
          <w:numId w:val="17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Toc470682657"/>
      <w:proofErr w:type="spellStart"/>
      <w:r w:rsidRPr="000C40C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Вступ</w:t>
      </w:r>
      <w:bookmarkEnd w:id="1"/>
      <w:proofErr w:type="spellEnd"/>
    </w:p>
    <w:p w14:paraId="1D3C96E9" w14:textId="77777777" w:rsidR="008B0E82" w:rsidRPr="008F5D5A" w:rsidRDefault="008B0E82" w:rsidP="008F5D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5D5A">
        <w:rPr>
          <w:rFonts w:ascii="Times New Roman" w:hAnsi="Times New Roman" w:cs="Times New Roman"/>
          <w:sz w:val="28"/>
          <w:szCs w:val="28"/>
          <w:lang w:val="en-US"/>
        </w:rPr>
        <w:t>Під</w:t>
      </w:r>
      <w:proofErr w:type="spellEnd"/>
      <w:r w:rsidRPr="008F5D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5D5A">
        <w:rPr>
          <w:rFonts w:ascii="Times New Roman" w:hAnsi="Times New Roman" w:cs="Times New Roman"/>
          <w:sz w:val="28"/>
          <w:szCs w:val="28"/>
          <w:lang w:val="en-US"/>
        </w:rPr>
        <w:t>час</w:t>
      </w:r>
      <w:proofErr w:type="spellEnd"/>
      <w:r w:rsidRPr="008F5D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5D5A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8F5D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5D5A">
        <w:rPr>
          <w:rFonts w:ascii="Times New Roman" w:hAnsi="Times New Roman" w:cs="Times New Roman"/>
          <w:sz w:val="28"/>
          <w:szCs w:val="28"/>
          <w:lang w:val="en-US"/>
        </w:rPr>
        <w:t>над</w:t>
      </w:r>
      <w:proofErr w:type="spellEnd"/>
      <w:r w:rsidRPr="008F5D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5D5A">
        <w:rPr>
          <w:rFonts w:ascii="Times New Roman" w:hAnsi="Times New Roman" w:cs="Times New Roman"/>
          <w:sz w:val="28"/>
          <w:szCs w:val="28"/>
          <w:lang w:val="en-US"/>
        </w:rPr>
        <w:t>проектом</w:t>
      </w:r>
      <w:proofErr w:type="spellEnd"/>
      <w:r w:rsidRPr="008F5D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5D5A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8F5D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5D5A">
        <w:rPr>
          <w:rFonts w:ascii="Times New Roman" w:hAnsi="Times New Roman" w:cs="Times New Roman"/>
          <w:sz w:val="28"/>
          <w:szCs w:val="28"/>
          <w:lang w:val="en-US"/>
        </w:rPr>
        <w:t>вивчення</w:t>
      </w:r>
      <w:proofErr w:type="spellEnd"/>
      <w:r w:rsidRPr="008F5D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5D5A">
        <w:rPr>
          <w:rFonts w:ascii="Times New Roman" w:hAnsi="Times New Roman" w:cs="Times New Roman"/>
          <w:sz w:val="28"/>
          <w:szCs w:val="28"/>
          <w:lang w:val="en-US"/>
        </w:rPr>
        <w:t>особливостей</w:t>
      </w:r>
      <w:proofErr w:type="spellEnd"/>
      <w:r w:rsidRPr="008F5D5A">
        <w:rPr>
          <w:rFonts w:ascii="Times New Roman" w:hAnsi="Times New Roman" w:cs="Times New Roman"/>
          <w:sz w:val="28"/>
          <w:szCs w:val="28"/>
          <w:lang w:val="en-US"/>
        </w:rPr>
        <w:t xml:space="preserve"> HFT</w:t>
      </w:r>
      <w:r w:rsidRPr="008F5D5A">
        <w:rPr>
          <w:rFonts w:ascii="Times New Roman" w:hAnsi="Times New Roman" w:cs="Times New Roman"/>
          <w:sz w:val="28"/>
          <w:szCs w:val="28"/>
        </w:rPr>
        <w:t xml:space="preserve">, мною було </w:t>
      </w:r>
      <w:proofErr w:type="spellStart"/>
      <w:r w:rsidRPr="008F5D5A">
        <w:rPr>
          <w:rFonts w:ascii="Times New Roman" w:hAnsi="Times New Roman" w:cs="Times New Roman"/>
          <w:sz w:val="28"/>
          <w:szCs w:val="28"/>
        </w:rPr>
        <w:t>досліжено</w:t>
      </w:r>
      <w:proofErr w:type="spellEnd"/>
      <w:r w:rsidRPr="008F5D5A">
        <w:rPr>
          <w:rFonts w:ascii="Times New Roman" w:hAnsi="Times New Roman" w:cs="Times New Roman"/>
          <w:sz w:val="28"/>
          <w:szCs w:val="28"/>
        </w:rPr>
        <w:t>, що будь-яка система високочастотної торгівлі має задовольняти наступні критерії:</w:t>
      </w:r>
    </w:p>
    <w:p w14:paraId="57AF0CEA" w14:textId="70305F73" w:rsidR="008B0E82" w:rsidRPr="008B0E82" w:rsidRDefault="00E37B59" w:rsidP="008F5D5A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Мати</w:t>
      </w:r>
      <w:r w:rsidR="008B0E82" w:rsidRPr="008B0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достатню</w:t>
      </w:r>
      <w:r w:rsidR="008B0E82" w:rsidRPr="008B0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швидкість</w:t>
      </w:r>
      <w:r w:rsidR="008B0E82" w:rsidRPr="008B0E82">
        <w:rPr>
          <w:rFonts w:ascii="Times New Roman" w:hAnsi="Times New Roman" w:cs="Times New Roman"/>
          <w:sz w:val="28"/>
          <w:szCs w:val="28"/>
        </w:rPr>
        <w:t xml:space="preserve"> для опрацювання ордеру на біржі за </w:t>
      </w:r>
      <w:proofErr w:type="spellStart"/>
      <w:r w:rsidR="008B0E82" w:rsidRPr="008B0E82">
        <w:rPr>
          <w:rFonts w:ascii="Times New Roman" w:hAnsi="Times New Roman" w:cs="Times New Roman"/>
          <w:sz w:val="28"/>
          <w:szCs w:val="28"/>
        </w:rPr>
        <w:t>мілі</w:t>
      </w:r>
      <w:proofErr w:type="spellEnd"/>
      <w:r w:rsidR="008B0E82" w:rsidRPr="008B0E82">
        <w:rPr>
          <w:rFonts w:ascii="Times New Roman" w:hAnsi="Times New Roman" w:cs="Times New Roman"/>
          <w:sz w:val="28"/>
          <w:szCs w:val="28"/>
        </w:rPr>
        <w:t>-/мікро- частки секунди.</w:t>
      </w:r>
    </w:p>
    <w:p w14:paraId="39139E5D" w14:textId="1AF44436" w:rsidR="008B0E82" w:rsidRDefault="00E37B59" w:rsidP="008F5D5A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Мати мінімальну затримку між відсилкою даних з серверу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біржі.</w:t>
      </w:r>
    </w:p>
    <w:p w14:paraId="27E99499" w14:textId="1D86F422" w:rsidR="00E37B59" w:rsidRDefault="00E37B59" w:rsidP="008F5D5A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Мати прямий доступ до даних біржі у режимі реального часу.</w:t>
      </w:r>
    </w:p>
    <w:p w14:paraId="407FF511" w14:textId="2EF2E3CB" w:rsidR="00E37B59" w:rsidRDefault="00E37B59" w:rsidP="008F5D5A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Мати прямий д</w:t>
      </w:r>
      <w:r w:rsidR="00D23AE3">
        <w:rPr>
          <w:rFonts w:ascii="Times New Roman" w:hAnsi="Times New Roman" w:cs="Times New Roman"/>
          <w:sz w:val="28"/>
          <w:szCs w:val="28"/>
        </w:rPr>
        <w:t>оступ для історичних даних біржі за певним індексом, валютою, тощо.</w:t>
      </w:r>
    </w:p>
    <w:p w14:paraId="75DC336F" w14:textId="77777777" w:rsidR="008F5D5A" w:rsidRDefault="00E37B59" w:rsidP="008F5D5A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Мати прямий доступ до створення ордеру на біржі.</w:t>
      </w:r>
    </w:p>
    <w:p w14:paraId="4DF73276" w14:textId="1BAE23FC" w:rsidR="000C40C5" w:rsidRPr="008F5D5A" w:rsidRDefault="008B0E82" w:rsidP="008F5D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5D5A">
        <w:rPr>
          <w:rFonts w:ascii="Times New Roman" w:hAnsi="Times New Roman" w:cs="Times New Roman"/>
          <w:sz w:val="28"/>
          <w:szCs w:val="28"/>
          <w:lang w:val="en-US"/>
        </w:rPr>
        <w:t>Тобто</w:t>
      </w:r>
      <w:proofErr w:type="spellEnd"/>
      <w:r w:rsidRPr="008F5D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5D5A">
        <w:rPr>
          <w:rFonts w:ascii="Times New Roman" w:hAnsi="Times New Roman" w:cs="Times New Roman"/>
          <w:sz w:val="28"/>
          <w:szCs w:val="28"/>
          <w:lang w:val="en-US"/>
        </w:rPr>
        <w:t>с</w:t>
      </w:r>
      <w:r w:rsidR="000C40C5" w:rsidRPr="008F5D5A">
        <w:rPr>
          <w:rFonts w:ascii="Times New Roman" w:hAnsi="Times New Roman" w:cs="Times New Roman"/>
          <w:sz w:val="28"/>
          <w:szCs w:val="28"/>
          <w:lang w:val="en-US"/>
        </w:rPr>
        <w:t>творена</w:t>
      </w:r>
      <w:proofErr w:type="spellEnd"/>
      <w:r w:rsidR="000C40C5" w:rsidRPr="008F5D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40C5" w:rsidRPr="008F5D5A">
        <w:rPr>
          <w:rFonts w:ascii="Times New Roman" w:hAnsi="Times New Roman" w:cs="Times New Roman"/>
          <w:sz w:val="28"/>
          <w:szCs w:val="28"/>
          <w:lang w:val="en-US"/>
        </w:rPr>
        <w:t>сис</w:t>
      </w:r>
      <w:r w:rsidRPr="008F5D5A">
        <w:rPr>
          <w:rFonts w:ascii="Times New Roman" w:hAnsi="Times New Roman" w:cs="Times New Roman"/>
          <w:sz w:val="28"/>
          <w:szCs w:val="28"/>
          <w:lang w:val="en-US"/>
        </w:rPr>
        <w:t>тема</w:t>
      </w:r>
      <w:proofErr w:type="spellEnd"/>
      <w:r w:rsidRPr="008F5D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5D5A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8F5D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5D5A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8F5D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5D5A">
        <w:rPr>
          <w:rFonts w:ascii="Times New Roman" w:hAnsi="Times New Roman" w:cs="Times New Roman"/>
          <w:sz w:val="28"/>
          <w:szCs w:val="28"/>
          <w:lang w:val="en-US"/>
        </w:rPr>
        <w:t>бути</w:t>
      </w:r>
      <w:proofErr w:type="spellEnd"/>
      <w:r w:rsidR="000C40C5" w:rsidRPr="008F5D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40C5" w:rsidRPr="008F5D5A">
        <w:rPr>
          <w:rFonts w:ascii="Times New Roman" w:hAnsi="Times New Roman" w:cs="Times New Roman"/>
          <w:sz w:val="28"/>
          <w:szCs w:val="28"/>
          <w:lang w:val="en-US"/>
        </w:rPr>
        <w:t>системою</w:t>
      </w:r>
      <w:proofErr w:type="spellEnd"/>
      <w:r w:rsidR="000C40C5" w:rsidRPr="008F5D5A">
        <w:rPr>
          <w:rFonts w:ascii="Times New Roman" w:hAnsi="Times New Roman" w:cs="Times New Roman"/>
          <w:sz w:val="28"/>
          <w:szCs w:val="28"/>
          <w:lang w:val="en-US"/>
        </w:rPr>
        <w:t xml:space="preserve"> HFT </w:t>
      </w:r>
      <w:r w:rsidR="000C40C5" w:rsidRPr="008F5D5A">
        <w:rPr>
          <w:rFonts w:ascii="Times New Roman" w:hAnsi="Times New Roman" w:cs="Times New Roman"/>
          <w:sz w:val="28"/>
          <w:szCs w:val="28"/>
        </w:rPr>
        <w:t>через наступні ознаки:</w:t>
      </w:r>
    </w:p>
    <w:p w14:paraId="7D3A72D1" w14:textId="73385D35" w:rsidR="000C40C5" w:rsidRDefault="000C40C5" w:rsidP="008F5D5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створена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високорівневих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мов та бібліотек, та не може </w:t>
      </w:r>
      <w:r w:rsidR="008F5D5A">
        <w:rPr>
          <w:rFonts w:ascii="Times New Roman" w:hAnsi="Times New Roman" w:cs="Times New Roman"/>
          <w:sz w:val="28"/>
          <w:szCs w:val="28"/>
        </w:rPr>
        <w:t>конкурувати з системами створен</w:t>
      </w:r>
      <w:r>
        <w:rPr>
          <w:rFonts w:ascii="Times New Roman" w:hAnsi="Times New Roman" w:cs="Times New Roman"/>
          <w:sz w:val="28"/>
          <w:szCs w:val="28"/>
        </w:rPr>
        <w:t xml:space="preserve">ими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низькорівневих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мовах</w:t>
      </w:r>
      <w:r w:rsidR="008F5D5A">
        <w:rPr>
          <w:rFonts w:ascii="Times New Roman" w:hAnsi="Times New Roman" w:cs="Times New Roman"/>
          <w:sz w:val="28"/>
          <w:szCs w:val="28"/>
        </w:rPr>
        <w:t xml:space="preserve"> та технологіях </w:t>
      </w:r>
      <w:r w:rsidR="008B0E82">
        <w:rPr>
          <w:rFonts w:ascii="Times New Roman" w:hAnsi="Times New Roman" w:cs="Times New Roman"/>
          <w:sz w:val="28"/>
          <w:szCs w:val="28"/>
        </w:rPr>
        <w:t>(</w:t>
      </w:r>
      <w:r w:rsidR="008B0E82">
        <w:rPr>
          <w:rFonts w:ascii="Times New Roman" w:hAnsi="Times New Roman" w:cs="Times New Roman"/>
          <w:sz w:val="28"/>
          <w:szCs w:val="28"/>
          <w:lang w:val="en-US"/>
        </w:rPr>
        <w:t xml:space="preserve">ASM, C, </w:t>
      </w:r>
      <w:r w:rsidR="008B0E82">
        <w:rPr>
          <w:rFonts w:ascii="Times New Roman" w:hAnsi="Times New Roman" w:cs="Times New Roman"/>
          <w:sz w:val="28"/>
          <w:szCs w:val="28"/>
        </w:rPr>
        <w:t xml:space="preserve">програмування на </w:t>
      </w:r>
      <w:r w:rsidR="008B0E82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8B0E82">
        <w:rPr>
          <w:rFonts w:ascii="Times New Roman" w:hAnsi="Times New Roman" w:cs="Times New Roman"/>
          <w:sz w:val="28"/>
          <w:szCs w:val="28"/>
        </w:rPr>
        <w:t>) через не</w:t>
      </w:r>
      <w:r>
        <w:rPr>
          <w:rFonts w:ascii="Times New Roman" w:hAnsi="Times New Roman" w:cs="Times New Roman"/>
          <w:sz w:val="28"/>
          <w:szCs w:val="28"/>
        </w:rPr>
        <w:t>велику швидкість.</w:t>
      </w:r>
    </w:p>
    <w:p w14:paraId="504B6AEE" w14:textId="28039B74" w:rsidR="000C40C5" w:rsidRPr="008F5D5A" w:rsidRDefault="000C40C5" w:rsidP="008F5D5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Відсутність</w:t>
      </w:r>
      <w:r w:rsidR="008F5D5A">
        <w:rPr>
          <w:rFonts w:ascii="Times New Roman" w:hAnsi="Times New Roman" w:cs="Times New Roman"/>
          <w:sz w:val="28"/>
          <w:szCs w:val="28"/>
        </w:rPr>
        <w:t xml:space="preserve"> історичних та поточних </w:t>
      </w:r>
      <w:r>
        <w:rPr>
          <w:rFonts w:ascii="Times New Roman" w:hAnsi="Times New Roman" w:cs="Times New Roman"/>
          <w:sz w:val="28"/>
          <w:szCs w:val="28"/>
          <w:lang w:val="en-US"/>
        </w:rPr>
        <w:t>intraday</w:t>
      </w:r>
      <w:r w:rsidR="00D23A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даних</w:t>
      </w:r>
      <w:r w:rsidR="00D23AE3">
        <w:rPr>
          <w:rFonts w:ascii="Times New Roman" w:hAnsi="Times New Roman" w:cs="Times New Roman"/>
          <w:sz w:val="28"/>
          <w:szCs w:val="28"/>
        </w:rPr>
        <w:t xml:space="preserve"> з біржи за певним індексом/валютою/тощо</w:t>
      </w:r>
      <w:r w:rsidR="008F5D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 точністю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мілі</w:t>
      </w:r>
      <w:proofErr w:type="spellEnd"/>
      <w:r w:rsidR="00D23AE3">
        <w:rPr>
          <w:rFonts w:ascii="Times New Roman" w:hAnsi="Times New Roman" w:cs="Times New Roman"/>
          <w:sz w:val="28"/>
          <w:szCs w:val="28"/>
        </w:rPr>
        <w:t>-/мікро</w:t>
      </w:r>
      <w:r>
        <w:rPr>
          <w:rFonts w:ascii="Times New Roman" w:hAnsi="Times New Roman" w:cs="Times New Roman"/>
          <w:sz w:val="28"/>
          <w:szCs w:val="28"/>
        </w:rPr>
        <w:t xml:space="preserve">секундами у відкритому доступі в мережі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Internet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навчання</w:t>
      </w:r>
      <w:proofErr w:type="spellEnd"/>
      <w:r w:rsidR="00D23A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3AE3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="00D23A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3AE3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алгоритму</w:t>
      </w:r>
      <w:proofErr w:type="spellEnd"/>
      <w:r w:rsidR="008B0E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B0E82">
        <w:rPr>
          <w:rFonts w:ascii="Times New Roman" w:hAnsi="Times New Roman" w:cs="Times New Roman"/>
          <w:sz w:val="28"/>
          <w:szCs w:val="28"/>
          <w:lang w:val="en-US"/>
        </w:rPr>
        <w:t>аналізу</w:t>
      </w:r>
      <w:proofErr w:type="spellEnd"/>
      <w:r w:rsidR="008B0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B0E82">
        <w:rPr>
          <w:rFonts w:ascii="Times New Roman" w:hAnsi="Times New Roman" w:cs="Times New Roman"/>
          <w:sz w:val="28"/>
          <w:szCs w:val="28"/>
          <w:lang w:val="en-US"/>
        </w:rPr>
        <w:t>змін</w:t>
      </w:r>
      <w:proofErr w:type="spellEnd"/>
      <w:r w:rsidR="008B0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B0E82">
        <w:rPr>
          <w:rFonts w:ascii="Times New Roman" w:hAnsi="Times New Roman" w:cs="Times New Roman"/>
          <w:sz w:val="28"/>
          <w:szCs w:val="28"/>
          <w:lang w:val="en-US"/>
        </w:rPr>
        <w:t>цін</w:t>
      </w:r>
      <w:proofErr w:type="spellEnd"/>
      <w:r w:rsidR="008B0E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B0E82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="008B0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B0E82">
        <w:rPr>
          <w:rFonts w:ascii="Times New Roman" w:hAnsi="Times New Roman" w:cs="Times New Roman"/>
          <w:sz w:val="28"/>
          <w:szCs w:val="28"/>
          <w:lang w:val="en-US"/>
        </w:rPr>
        <w:t>знаходження</w:t>
      </w:r>
      <w:proofErr w:type="spellEnd"/>
      <w:r w:rsidR="008B0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B0E82">
        <w:rPr>
          <w:rFonts w:ascii="Times New Roman" w:hAnsi="Times New Roman" w:cs="Times New Roman"/>
          <w:sz w:val="28"/>
          <w:szCs w:val="28"/>
          <w:lang w:val="en-US"/>
        </w:rPr>
        <w:t>кореляцій</w:t>
      </w:r>
      <w:proofErr w:type="spellEnd"/>
      <w:r w:rsidR="008B0E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B0E82">
        <w:rPr>
          <w:rFonts w:ascii="Times New Roman" w:hAnsi="Times New Roman" w:cs="Times New Roman"/>
          <w:sz w:val="28"/>
          <w:szCs w:val="28"/>
          <w:lang w:val="en-US"/>
        </w:rPr>
        <w:t>залежностей</w:t>
      </w:r>
      <w:proofErr w:type="spellEnd"/>
      <w:r w:rsidR="008B0E82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="008B0E82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1860D1" w14:textId="2E470FD0" w:rsidR="008F5D5A" w:rsidRPr="000C40C5" w:rsidRDefault="008F5D5A" w:rsidP="008F5D5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Відсутність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прямого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доступу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біржі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62D3DB" w14:textId="77777777" w:rsidR="008F5D5A" w:rsidRPr="008F5D5A" w:rsidRDefault="000C40C5" w:rsidP="008F5D5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D5A">
        <w:rPr>
          <w:rFonts w:ascii="Times New Roman" w:hAnsi="Times New Roman" w:cs="Times New Roman"/>
          <w:sz w:val="28"/>
          <w:szCs w:val="28"/>
        </w:rPr>
        <w:t xml:space="preserve">Відсутність </w:t>
      </w:r>
      <w:r w:rsidR="008F5D5A">
        <w:rPr>
          <w:rFonts w:ascii="Times New Roman" w:hAnsi="Times New Roman" w:cs="Times New Roman"/>
          <w:sz w:val="28"/>
          <w:szCs w:val="28"/>
        </w:rPr>
        <w:t xml:space="preserve">необхідного обладнання для роботи </w:t>
      </w:r>
      <w:r w:rsidR="008F5D5A">
        <w:rPr>
          <w:rFonts w:ascii="Times New Roman" w:hAnsi="Times New Roman" w:cs="Times New Roman"/>
          <w:sz w:val="28"/>
          <w:szCs w:val="28"/>
          <w:lang w:val="en-US"/>
        </w:rPr>
        <w:t>HFT-</w:t>
      </w:r>
      <w:proofErr w:type="spellStart"/>
      <w:r w:rsidR="008F5D5A">
        <w:rPr>
          <w:rFonts w:ascii="Times New Roman" w:hAnsi="Times New Roman" w:cs="Times New Roman"/>
          <w:sz w:val="28"/>
          <w:szCs w:val="28"/>
          <w:lang w:val="en-US"/>
        </w:rPr>
        <w:t>алгоритму</w:t>
      </w:r>
      <w:proofErr w:type="spellEnd"/>
      <w:r w:rsidR="008F5D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0A9C29" w14:textId="149561F5" w:rsidR="008F5D5A" w:rsidRDefault="008F5D5A" w:rsidP="008F5D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Тобто, у завданні існує неточність. </w:t>
      </w:r>
    </w:p>
    <w:p w14:paraId="3B707BF6" w14:textId="2FBF3756" w:rsidR="000C40C5" w:rsidRPr="008F5D5A" w:rsidRDefault="008F5D5A" w:rsidP="008F5D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Створена система є системою алгоритмічного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базою даних, архітектурою сервер-клієнт, сервер – програмний код створений спеціально для проекту, клієнт -  </w:t>
      </w:r>
      <w:r>
        <w:rPr>
          <w:rFonts w:ascii="Times New Roman" w:hAnsi="Times New Roman" w:cs="Times New Roman"/>
          <w:sz w:val="28"/>
          <w:szCs w:val="28"/>
          <w:lang w:val="en-US"/>
        </w:rPr>
        <w:t>MS Excel.</w:t>
      </w:r>
    </w:p>
    <w:p w14:paraId="5F0420F6" w14:textId="77777777" w:rsidR="00D52F13" w:rsidRDefault="00D52F13" w:rsidP="008F5D5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CBF2D" w14:textId="77777777" w:rsidR="008F5D5A" w:rsidRDefault="008F5D5A" w:rsidP="008F5D5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505831" w14:textId="669E8502" w:rsidR="00D52F13" w:rsidRDefault="00D52F13" w:rsidP="0021483A">
      <w:pPr>
        <w:pStyle w:val="21"/>
        <w:numPr>
          <w:ilvl w:val="0"/>
          <w:numId w:val="17"/>
        </w:numPr>
        <w:outlineLvl w:val="0"/>
      </w:pPr>
      <w:bookmarkStart w:id="2" w:name="_Toc470682658"/>
      <w:r>
        <w:t>Опис системи</w:t>
      </w:r>
      <w:bookmarkEnd w:id="2"/>
    </w:p>
    <w:p w14:paraId="072C4B12" w14:textId="77777777" w:rsidR="00C16969" w:rsidRDefault="00C16969" w:rsidP="00C1696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Створена система є системою алгоритмічного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базою даних, архітектурою сервер-клієнт, сервер – програмний код створений спеціально для проекту, клієнт -  </w:t>
      </w:r>
      <w:r>
        <w:rPr>
          <w:rFonts w:ascii="Times New Roman" w:hAnsi="Times New Roman" w:cs="Times New Roman"/>
          <w:sz w:val="28"/>
          <w:szCs w:val="28"/>
          <w:lang w:val="en-US"/>
        </w:rPr>
        <w:t>MS Excel.</w:t>
      </w:r>
    </w:p>
    <w:p w14:paraId="49489C2C" w14:textId="71971CAE" w:rsidR="00C16969" w:rsidRDefault="00C16969" w:rsidP="00C1696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Сервер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оновлює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нормалізує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додає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у БД,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створює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прогноз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нейронної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4D342CD5" w14:textId="573B66ED" w:rsidR="00C16969" w:rsidRDefault="00C16969" w:rsidP="00C1696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допомогоє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клієнта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у MS Excel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 побачити:</w:t>
      </w:r>
    </w:p>
    <w:p w14:paraId="22740047" w14:textId="3B22C02F" w:rsidR="00C16969" w:rsidRDefault="00C16969" w:rsidP="00C16969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Зміни ціни певного індексу/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актива</w:t>
      </w:r>
      <w:proofErr w:type="spellEnd"/>
      <w:r>
        <w:rPr>
          <w:rFonts w:ascii="Times New Roman" w:hAnsi="Times New Roman" w:cs="Times New Roman"/>
          <w:sz w:val="28"/>
          <w:szCs w:val="28"/>
        </w:rPr>
        <w:t>/валюти/тощо.</w:t>
      </w:r>
    </w:p>
    <w:p w14:paraId="3F3398B3" w14:textId="14486E3C" w:rsidR="00C16969" w:rsidRDefault="00C16969" w:rsidP="00C16969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 алгоритму щодо зміни ціни.</w:t>
      </w:r>
    </w:p>
    <w:p w14:paraId="7F44FA6F" w14:textId="2560D6ED" w:rsidR="00C16969" w:rsidRDefault="00C16969" w:rsidP="00C16969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Власний баланс та портфель.</w:t>
      </w:r>
    </w:p>
    <w:p w14:paraId="39B9BBA7" w14:textId="7D0E65D0" w:rsidR="00C16969" w:rsidRPr="00C16969" w:rsidRDefault="00C16969" w:rsidP="00C1696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Нейронна мережа навчена на курсі індексу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S&amp;P 500, </w:t>
      </w:r>
      <w:r>
        <w:rPr>
          <w:rFonts w:ascii="Times New Roman" w:hAnsi="Times New Roman" w:cs="Times New Roman"/>
          <w:sz w:val="28"/>
          <w:szCs w:val="28"/>
        </w:rPr>
        <w:t>дані якого знаходяться у БД.</w:t>
      </w:r>
    </w:p>
    <w:p w14:paraId="6D4AB3C9" w14:textId="77777777" w:rsidR="000C40C5" w:rsidRPr="000C40C5" w:rsidRDefault="000C40C5" w:rsidP="008F5D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879486" w14:textId="77777777" w:rsidR="00121125" w:rsidRDefault="00121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23C612" w14:textId="29721409" w:rsidR="00121125" w:rsidRDefault="008F5D5A" w:rsidP="0021483A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470682659"/>
      <w:r w:rsidRPr="00121125"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="0021483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1125">
        <w:rPr>
          <w:rFonts w:ascii="Times New Roman" w:hAnsi="Times New Roman" w:cs="Times New Roman"/>
          <w:b/>
          <w:sz w:val="32"/>
          <w:szCs w:val="32"/>
        </w:rPr>
        <w:t>Архітектура системи</w:t>
      </w:r>
      <w:bookmarkEnd w:id="3"/>
    </w:p>
    <w:p w14:paraId="3052DDC3" w14:textId="6D8DB98B" w:rsidR="0021483A" w:rsidRDefault="00121125" w:rsidP="0021483A">
      <w:pPr>
        <w:pStyle w:val="a7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70682660"/>
      <w:r w:rsidRPr="00121125">
        <w:rPr>
          <w:rFonts w:ascii="Times New Roman" w:hAnsi="Times New Roman" w:cs="Times New Roman"/>
          <w:b/>
          <w:sz w:val="28"/>
          <w:szCs w:val="28"/>
        </w:rPr>
        <w:t>3</w:t>
      </w:r>
      <w:r w:rsidRPr="00121125">
        <w:rPr>
          <w:rFonts w:ascii="Times New Roman" w:hAnsi="Times New Roman" w:cs="Times New Roman"/>
          <w:b/>
          <w:sz w:val="28"/>
          <w:szCs w:val="28"/>
          <w:lang w:val="en-US"/>
        </w:rPr>
        <w:t>.1</w:t>
      </w:r>
      <w:r w:rsidRPr="00121125">
        <w:rPr>
          <w:rFonts w:ascii="Times New Roman" w:hAnsi="Times New Roman" w:cs="Times New Roman"/>
          <w:b/>
          <w:sz w:val="28"/>
          <w:szCs w:val="28"/>
        </w:rPr>
        <w:t xml:space="preserve"> Ко</w:t>
      </w:r>
      <w:r>
        <w:rPr>
          <w:rFonts w:ascii="Times New Roman" w:hAnsi="Times New Roman" w:cs="Times New Roman"/>
          <w:b/>
          <w:sz w:val="28"/>
          <w:szCs w:val="28"/>
        </w:rPr>
        <w:t>мпоненти системи</w:t>
      </w:r>
      <w:bookmarkEnd w:id="4"/>
    </w:p>
    <w:p w14:paraId="0F5FCB3C" w14:textId="77777777" w:rsidR="0021483A" w:rsidRPr="0021483A" w:rsidRDefault="0021483A" w:rsidP="0021483A">
      <w:pPr>
        <w:pStyle w:val="a7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0F609F6E" w14:textId="5F726625" w:rsidR="008F5D5A" w:rsidRPr="00121125" w:rsidRDefault="008F5D5A" w:rsidP="00FC2A4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21125">
        <w:rPr>
          <w:rFonts w:ascii="Times New Roman" w:hAnsi="Times New Roman" w:cs="Times New Roman"/>
          <w:sz w:val="28"/>
          <w:szCs w:val="28"/>
        </w:rPr>
        <w:t>Система створена за допомогою</w:t>
      </w:r>
      <w:r w:rsidRPr="001211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D10579" w14:textId="77777777" w:rsidR="008F5D5A" w:rsidRDefault="008F5D5A" w:rsidP="008F5D5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MongoDB – </w:t>
      </w:r>
      <w:r>
        <w:rPr>
          <w:rFonts w:ascii="Times New Roman" w:hAnsi="Times New Roman" w:cs="Times New Roman"/>
          <w:sz w:val="28"/>
          <w:szCs w:val="28"/>
        </w:rPr>
        <w:t>нереляційна база даних, яка виконує функцію збереження</w:t>
      </w:r>
      <w:r w:rsidRPr="000C40C5">
        <w:rPr>
          <w:rFonts w:ascii="Times New Roman" w:hAnsi="Times New Roman" w:cs="Times New Roman"/>
          <w:sz w:val="28"/>
          <w:szCs w:val="28"/>
        </w:rPr>
        <w:t>:</w:t>
      </w:r>
    </w:p>
    <w:p w14:paraId="55CBA382" w14:textId="77777777" w:rsidR="008F5D5A" w:rsidRDefault="008F5D5A" w:rsidP="008F5D5A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фінансових даних.</w:t>
      </w:r>
    </w:p>
    <w:p w14:paraId="004CA70B" w14:textId="77777777" w:rsidR="008F5D5A" w:rsidRDefault="008F5D5A" w:rsidP="008F5D5A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0C5">
        <w:rPr>
          <w:rFonts w:ascii="Times New Roman" w:hAnsi="Times New Roman" w:cs="Times New Roman"/>
          <w:sz w:val="28"/>
          <w:szCs w:val="28"/>
        </w:rPr>
        <w:t>даних, які використовуються</w:t>
      </w:r>
      <w:r>
        <w:rPr>
          <w:rFonts w:ascii="Times New Roman" w:hAnsi="Times New Roman" w:cs="Times New Roman"/>
          <w:sz w:val="28"/>
          <w:szCs w:val="28"/>
        </w:rPr>
        <w:t xml:space="preserve"> для навчання алгоритму.</w:t>
      </w:r>
    </w:p>
    <w:p w14:paraId="17B10B4B" w14:textId="77777777" w:rsidR="008F5D5A" w:rsidRDefault="008F5D5A" w:rsidP="008F5D5A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мета-даних.</w:t>
      </w:r>
    </w:p>
    <w:p w14:paraId="7E0AFBDC" w14:textId="77777777" w:rsidR="008F5D5A" w:rsidRDefault="008F5D5A" w:rsidP="008F5D5A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даних, що відображують статус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>: його баланс та наявну кількість акцій.</w:t>
      </w:r>
    </w:p>
    <w:p w14:paraId="066D174D" w14:textId="77777777" w:rsidR="008F5D5A" w:rsidRDefault="008F5D5A" w:rsidP="008F5D5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– </w:t>
      </w:r>
      <w:r>
        <w:rPr>
          <w:rFonts w:ascii="Times New Roman" w:hAnsi="Times New Roman" w:cs="Times New Roman"/>
          <w:sz w:val="28"/>
          <w:szCs w:val="28"/>
        </w:rPr>
        <w:t xml:space="preserve">мова програмування, яка має велику кількість бібліотек, доповнень,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необхідних для фінансових обчислень, веб-програмування та передачі даних. </w:t>
      </w:r>
    </w:p>
    <w:p w14:paraId="22238BB6" w14:textId="77777777" w:rsidR="008F5D5A" w:rsidRDefault="008F5D5A" w:rsidP="008F5D5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Flask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доповнення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 xml:space="preserve">з додатковими розширеннями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високорівневого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>, зрозумілого та ефективного веб-програмування.</w:t>
      </w:r>
    </w:p>
    <w:p w14:paraId="48B39B6F" w14:textId="77777777" w:rsidR="008F5D5A" w:rsidRDefault="008F5D5A" w:rsidP="008F5D5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бібліотека для створення нейронних мереж (які були вибрані у якості алгоритмічної композиції для завдання аналізу зміни цін), має зручний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для зручного створення моделі та можливість зберегти та відтворити натреновану модель.</w:t>
      </w:r>
    </w:p>
    <w:p w14:paraId="2D5ED4C1" w14:textId="77777777" w:rsidR="008F5D5A" w:rsidRDefault="008F5D5A" w:rsidP="008F5D5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бібліотека для зручної та ефективної маніпуляції даними, рахування необхідних математичних показників.</w:t>
      </w:r>
    </w:p>
    <w:p w14:paraId="2A14CB61" w14:textId="314C33CF" w:rsidR="008F5D5A" w:rsidRDefault="008F5D5A" w:rsidP="008F5D5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Excel – </w:t>
      </w:r>
      <w:r>
        <w:rPr>
          <w:rFonts w:ascii="Times New Roman" w:hAnsi="Times New Roman" w:cs="Times New Roman"/>
          <w:sz w:val="28"/>
          <w:szCs w:val="28"/>
        </w:rPr>
        <w:t>клієнт</w:t>
      </w:r>
      <w:r w:rsidR="00121125">
        <w:rPr>
          <w:rFonts w:ascii="Times New Roman" w:hAnsi="Times New Roman" w:cs="Times New Roman"/>
          <w:sz w:val="28"/>
          <w:szCs w:val="28"/>
        </w:rPr>
        <w:t xml:space="preserve">, використаний як </w:t>
      </w:r>
      <w:r w:rsidR="00121125"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 для слідкування за роботою алгоритму. </w:t>
      </w:r>
    </w:p>
    <w:p w14:paraId="7D56CD2C" w14:textId="77777777" w:rsidR="00FC2A43" w:rsidRPr="00FC2A43" w:rsidRDefault="008F5D5A" w:rsidP="00FC2A4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Додаткові бібліотеки та доповнення необхідні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Python.</w:t>
      </w:r>
    </w:p>
    <w:p w14:paraId="6841C9F0" w14:textId="3EECFB1E" w:rsidR="00C16969" w:rsidRPr="00FC2A43" w:rsidRDefault="008F5D5A" w:rsidP="00FC2A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A43">
        <w:rPr>
          <w:rFonts w:ascii="Times New Roman" w:hAnsi="Times New Roman" w:cs="Times New Roman"/>
          <w:sz w:val="28"/>
          <w:szCs w:val="28"/>
        </w:rPr>
        <w:t>Перелічені вище програмні доповнення є актуальними на момент здачі проекту.</w:t>
      </w:r>
    </w:p>
    <w:p w14:paraId="5531AFF6" w14:textId="48BB6327" w:rsidR="00121125" w:rsidRDefault="00121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D7B781" w14:textId="31DE0956" w:rsidR="00121125" w:rsidRDefault="00121125" w:rsidP="0021483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470682661"/>
      <w:r w:rsidRPr="0021483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3.2 </w:t>
      </w:r>
      <w:proofErr w:type="spellStart"/>
      <w:r w:rsidRPr="0021483A">
        <w:rPr>
          <w:rFonts w:ascii="Times New Roman" w:hAnsi="Times New Roman" w:cs="Times New Roman"/>
          <w:color w:val="000000" w:themeColor="text1"/>
          <w:sz w:val="28"/>
          <w:szCs w:val="28"/>
        </w:rPr>
        <w:t>Торгівельний</w:t>
      </w:r>
      <w:proofErr w:type="spellEnd"/>
      <w:r w:rsidRPr="002148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483A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proofErr w:type="spellEnd"/>
      <w:r w:rsidRPr="002148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1483A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bookmarkEnd w:id="5"/>
      <w:proofErr w:type="spellEnd"/>
    </w:p>
    <w:p w14:paraId="1BEFBB1E" w14:textId="77777777" w:rsidR="0021483A" w:rsidRPr="0021483A" w:rsidRDefault="0021483A" w:rsidP="0021483A">
      <w:pPr>
        <w:rPr>
          <w:lang w:val="en-US"/>
        </w:rPr>
      </w:pPr>
    </w:p>
    <w:p w14:paraId="6364ECD1" w14:textId="46785F01" w:rsidR="00121125" w:rsidRDefault="00121125" w:rsidP="00FC2A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систему закладено простий алгоритм ведення торгів:</w:t>
      </w:r>
    </w:p>
    <w:p w14:paraId="2D8E484C" w14:textId="6E3A935D" w:rsidR="00121125" w:rsidRDefault="00121125" w:rsidP="0012112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разі прогнозу зменшення ціни на актив – продати актив за поточною ціною.</w:t>
      </w:r>
    </w:p>
    <w:p w14:paraId="2B18C3D6" w14:textId="429BCDFF" w:rsidR="00121125" w:rsidRDefault="00121125" w:rsidP="0012112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разі прогнозу збільшення ціни на актив – купити актив за поточною ціною.</w:t>
      </w:r>
    </w:p>
    <w:p w14:paraId="58344DEC" w14:textId="33FF2220" w:rsidR="006F11DC" w:rsidRDefault="00121125" w:rsidP="00FC2A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Вибрана стратегія торгів не передбачує збільшення цін на актив на послідовних часових проміжках, тобто система може отримувати прибуток лише від перепадів цін, тобто змін напрямків ціни.</w:t>
      </w:r>
    </w:p>
    <w:p w14:paraId="6B519EA4" w14:textId="1B043A54" w:rsidR="006F11DC" w:rsidRDefault="006F11DC" w:rsidP="0021483A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6" w:name="_Toc470682662"/>
      <w:r w:rsidRPr="0021483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3.3 Вхідні дані моделі (Feature Selection)</w:t>
      </w:r>
      <w:bookmarkEnd w:id="6"/>
    </w:p>
    <w:p w14:paraId="27100DCB" w14:textId="1C5B488A" w:rsidR="00C16969" w:rsidRPr="006F11DC" w:rsidRDefault="00C16969" w:rsidP="00C16969">
      <w:pPr>
        <w:pStyle w:val="11"/>
        <w:jc w:val="left"/>
      </w:pPr>
    </w:p>
    <w:p w14:paraId="6C508700" w14:textId="50FB6ABD" w:rsidR="00C12648" w:rsidRDefault="00C12648" w:rsidP="00C1696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якості вхідних даних до моделі були використані:</w:t>
      </w:r>
    </w:p>
    <w:p w14:paraId="41CF0696" w14:textId="28EBB094" w:rsidR="00E60D5D" w:rsidRDefault="008B1114" w:rsidP="00E60D5D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8B1114">
        <w:rPr>
          <w:rFonts w:ascii="Times New Roman" w:hAnsi="Times New Roman" w:cs="Times New Roman"/>
          <w:b/>
          <w:sz w:val="28"/>
          <w:szCs w:val="28"/>
          <w:lang w:val="en-US"/>
        </w:rPr>
        <w:t>og_return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E60D5D">
        <w:rPr>
          <w:rFonts w:ascii="Times New Roman" w:hAnsi="Times New Roman" w:cs="Times New Roman"/>
          <w:sz w:val="28"/>
          <w:szCs w:val="28"/>
        </w:rPr>
        <w:t>Логаріфмічна</w:t>
      </w:r>
      <w:proofErr w:type="spellEnd"/>
      <w:r w:rsidR="00E60D5D">
        <w:rPr>
          <w:rFonts w:ascii="Times New Roman" w:hAnsi="Times New Roman" w:cs="Times New Roman"/>
          <w:sz w:val="28"/>
          <w:szCs w:val="28"/>
        </w:rPr>
        <w:t xml:space="preserve"> різниця цін закриття (</w:t>
      </w:r>
      <w:r w:rsidR="00E60D5D">
        <w:rPr>
          <w:rFonts w:ascii="Times New Roman" w:hAnsi="Times New Roman" w:cs="Times New Roman"/>
          <w:sz w:val="28"/>
          <w:szCs w:val="28"/>
          <w:lang w:val="en-US"/>
        </w:rPr>
        <w:t>close price</w:t>
      </w:r>
      <w:r w:rsidR="00E60D5D">
        <w:rPr>
          <w:rFonts w:ascii="Times New Roman" w:hAnsi="Times New Roman" w:cs="Times New Roman"/>
          <w:sz w:val="28"/>
          <w:szCs w:val="28"/>
        </w:rPr>
        <w:t>) за послідовні часові інтервали.</w:t>
      </w:r>
    </w:p>
    <w:p w14:paraId="1A4EBE45" w14:textId="786C8796" w:rsidR="00E60D5D" w:rsidRDefault="008B1114" w:rsidP="00E60D5D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Pseudo_l</w:t>
      </w:r>
      <w:r w:rsidRPr="008B1114">
        <w:rPr>
          <w:rFonts w:ascii="Times New Roman" w:hAnsi="Times New Roman" w:cs="Times New Roman"/>
          <w:b/>
          <w:sz w:val="28"/>
          <w:szCs w:val="28"/>
          <w:lang w:val="en-US"/>
        </w:rPr>
        <w:t>og_return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E60D5D">
        <w:rPr>
          <w:rFonts w:ascii="Times New Roman" w:hAnsi="Times New Roman" w:cs="Times New Roman"/>
          <w:sz w:val="28"/>
          <w:szCs w:val="28"/>
        </w:rPr>
        <w:t>Логаріфмічна</w:t>
      </w:r>
      <w:proofErr w:type="spellEnd"/>
      <w:r w:rsidR="00E60D5D">
        <w:rPr>
          <w:rFonts w:ascii="Times New Roman" w:hAnsi="Times New Roman" w:cs="Times New Roman"/>
          <w:sz w:val="28"/>
          <w:szCs w:val="28"/>
        </w:rPr>
        <w:t xml:space="preserve"> різниця середніх цін (</w:t>
      </w:r>
      <w:r w:rsidR="00E60D5D">
        <w:rPr>
          <w:rFonts w:ascii="Times New Roman" w:hAnsi="Times New Roman" w:cs="Times New Roman"/>
          <w:sz w:val="28"/>
          <w:szCs w:val="28"/>
          <w:lang w:val="en-US"/>
        </w:rPr>
        <w:t>average price</w:t>
      </w:r>
      <w:r w:rsidR="00E60D5D">
        <w:rPr>
          <w:rFonts w:ascii="Times New Roman" w:hAnsi="Times New Roman" w:cs="Times New Roman"/>
          <w:sz w:val="28"/>
          <w:szCs w:val="28"/>
        </w:rPr>
        <w:t>) за послідовні часові інтервали.</w:t>
      </w:r>
    </w:p>
    <w:p w14:paraId="59E629F1" w14:textId="4D0D8F86" w:rsidR="00E60D5D" w:rsidRDefault="008B1114" w:rsidP="00E60D5D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8B1114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E60D5D">
        <w:rPr>
          <w:rFonts w:ascii="Times New Roman" w:hAnsi="Times New Roman" w:cs="Times New Roman"/>
          <w:sz w:val="28"/>
          <w:szCs w:val="28"/>
        </w:rPr>
        <w:t>Середнеквадратичний</w:t>
      </w:r>
      <w:proofErr w:type="spellEnd"/>
      <w:r w:rsidR="00E60D5D">
        <w:rPr>
          <w:rFonts w:ascii="Times New Roman" w:hAnsi="Times New Roman" w:cs="Times New Roman"/>
          <w:sz w:val="28"/>
          <w:szCs w:val="28"/>
        </w:rPr>
        <w:t xml:space="preserve"> розподіл цін (</w:t>
      </w:r>
      <w:r w:rsidR="00E60D5D">
        <w:rPr>
          <w:rFonts w:ascii="Times New Roman" w:hAnsi="Times New Roman" w:cs="Times New Roman"/>
          <w:sz w:val="28"/>
          <w:szCs w:val="28"/>
          <w:lang w:val="en-US"/>
        </w:rPr>
        <w:t>low, high, close, open</w:t>
      </w:r>
      <w:r w:rsidR="00E60D5D">
        <w:rPr>
          <w:rFonts w:ascii="Times New Roman" w:hAnsi="Times New Roman" w:cs="Times New Roman"/>
          <w:sz w:val="28"/>
          <w:szCs w:val="28"/>
        </w:rPr>
        <w:t>) за часовий інтервал.</w:t>
      </w:r>
    </w:p>
    <w:p w14:paraId="396D0A2E" w14:textId="4BBFCF6B" w:rsidR="00E60D5D" w:rsidRDefault="00E60D5D" w:rsidP="00E60D5D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Показник зростання</w:t>
      </w:r>
      <w:r w:rsidR="008B1114">
        <w:rPr>
          <w:rFonts w:ascii="Times New Roman" w:hAnsi="Times New Roman" w:cs="Times New Roman"/>
          <w:sz w:val="28"/>
          <w:szCs w:val="28"/>
        </w:rPr>
        <w:t>(</w:t>
      </w:r>
      <w:r w:rsidR="008B1114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8B1114" w:rsidRPr="008B1114">
        <w:rPr>
          <w:rFonts w:ascii="Times New Roman" w:hAnsi="Times New Roman" w:cs="Times New Roman"/>
          <w:b/>
          <w:sz w:val="28"/>
          <w:szCs w:val="28"/>
          <w:lang w:val="en-US"/>
        </w:rPr>
        <w:t>price_growth</w:t>
      </w:r>
      <w:proofErr w:type="spellEnd"/>
      <w:r w:rsidR="008B1114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B11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бінарний показник, який показує чи зросла ціна закриття на актив у порівнянні з минулим часового проміжком.</w:t>
      </w:r>
      <w:r w:rsidR="00FC2A43">
        <w:rPr>
          <w:rFonts w:ascii="Times New Roman" w:hAnsi="Times New Roman" w:cs="Times New Roman"/>
          <w:sz w:val="28"/>
          <w:szCs w:val="28"/>
        </w:rPr>
        <w:t xml:space="preserve"> 1 – ціна закриття перевищує попередню ціну закриття. 0 – навпаки.</w:t>
      </w:r>
    </w:p>
    <w:p w14:paraId="398ACBAE" w14:textId="0EFF618D" w:rsidR="00E60D5D" w:rsidRPr="00E60D5D" w:rsidRDefault="008B1114" w:rsidP="00FC2A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використовує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вищ</w:t>
      </w:r>
      <w:r w:rsidR="00E60D5D">
        <w:rPr>
          <w:rFonts w:ascii="Times New Roman" w:hAnsi="Times New Roman" w:cs="Times New Roman"/>
          <w:sz w:val="28"/>
          <w:szCs w:val="28"/>
        </w:rPr>
        <w:t>еперелічені</w:t>
      </w:r>
      <w:proofErr w:type="spellEnd"/>
      <w:r w:rsidR="00E60D5D">
        <w:rPr>
          <w:rFonts w:ascii="Times New Roman" w:hAnsi="Times New Roman" w:cs="Times New Roman"/>
          <w:sz w:val="28"/>
          <w:szCs w:val="28"/>
        </w:rPr>
        <w:t xml:space="preserve"> фактори за останні 5 хвилин торгів. Тобто </w:t>
      </w:r>
      <w:r w:rsidR="004D636C">
        <w:rPr>
          <w:rFonts w:ascii="Times New Roman" w:hAnsi="Times New Roman" w:cs="Times New Roman"/>
          <w:sz w:val="28"/>
          <w:szCs w:val="28"/>
        </w:rPr>
        <w:t>“</w:t>
      </w:r>
      <w:r w:rsidR="00E60D5D" w:rsidRPr="008B1114">
        <w:rPr>
          <w:rFonts w:ascii="Times New Roman" w:hAnsi="Times New Roman" w:cs="Times New Roman"/>
          <w:b/>
          <w:sz w:val="28"/>
          <w:szCs w:val="28"/>
          <w:lang w:val="en-US"/>
        </w:rPr>
        <w:t>rolling window</w:t>
      </w:r>
      <w:r w:rsidR="004D636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60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D5D">
        <w:rPr>
          <w:rFonts w:ascii="Times New Roman" w:hAnsi="Times New Roman" w:cs="Times New Roman"/>
          <w:sz w:val="28"/>
          <w:szCs w:val="28"/>
          <w:lang w:val="en-US"/>
        </w:rPr>
        <w:t>моделі</w:t>
      </w:r>
      <w:proofErr w:type="spellEnd"/>
      <w:r w:rsidR="00E60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0D5D">
        <w:rPr>
          <w:rFonts w:ascii="Times New Roman" w:hAnsi="Times New Roman" w:cs="Times New Roman"/>
          <w:sz w:val="28"/>
          <w:szCs w:val="28"/>
          <w:lang w:val="en-US"/>
        </w:rPr>
        <w:t>дорівнює</w:t>
      </w:r>
      <w:proofErr w:type="spellEnd"/>
      <w:r w:rsidR="00E60D5D">
        <w:rPr>
          <w:rFonts w:ascii="Times New Roman" w:hAnsi="Times New Roman" w:cs="Times New Roman"/>
          <w:sz w:val="28"/>
          <w:szCs w:val="28"/>
          <w:lang w:val="en-US"/>
        </w:rPr>
        <w:t xml:space="preserve">  5</w:t>
      </w:r>
      <w:r w:rsidR="00E60D5D">
        <w:rPr>
          <w:rFonts w:ascii="Times New Roman" w:hAnsi="Times New Roman" w:cs="Times New Roman"/>
          <w:sz w:val="28"/>
          <w:szCs w:val="28"/>
        </w:rPr>
        <w:t>. У вхідному векторі існують 20 значень.</w:t>
      </w:r>
    </w:p>
    <w:p w14:paraId="1E2FC83B" w14:textId="7909620A" w:rsidR="00E60D5D" w:rsidRDefault="00E60D5D" w:rsidP="00FC2A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Можливими додатковими значеннями до вхідних даних моделі можуть бути:</w:t>
      </w:r>
    </w:p>
    <w:p w14:paraId="429F6C45" w14:textId="1D968AF6" w:rsidR="00E60D5D" w:rsidRDefault="00E60D5D" w:rsidP="00E60D5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Година часового проміжку торгів. Число від 0 до 6.</w:t>
      </w:r>
    </w:p>
    <w:p w14:paraId="1A43295D" w14:textId="2E82E48B" w:rsidR="00E60D5D" w:rsidRDefault="00E60D5D" w:rsidP="00E60D5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Хвилина часового проміжку торгів.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0 до 59.</w:t>
      </w:r>
    </w:p>
    <w:p w14:paraId="335DBF5B" w14:textId="6E868435" w:rsidR="00E60D5D" w:rsidRPr="00E60D5D" w:rsidRDefault="00E60D5D" w:rsidP="00E60D5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Перелічені часові значення повинні бути нормалізовані для існуванні у вхідному векторі моделі.</w:t>
      </w:r>
    </w:p>
    <w:p w14:paraId="76C0DC94" w14:textId="2184CE23" w:rsidR="008B1114" w:rsidRDefault="004D636C" w:rsidP="00FC2A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якості нормалізації даних використовувався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B1114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-sc</w:t>
      </w:r>
      <w:r w:rsidR="008B1114">
        <w:rPr>
          <w:rFonts w:ascii="Times New Roman" w:hAnsi="Times New Roman" w:cs="Times New Roman"/>
          <w:sz w:val="28"/>
          <w:szCs w:val="28"/>
          <w:lang w:val="en-US"/>
        </w:rPr>
        <w:t>ore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B111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7A1D0ED" w14:textId="764E179D" w:rsidR="00D246A4" w:rsidRDefault="008B1114" w:rsidP="008B1114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z=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Y-Mean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standard deviation</m:t>
              </m:r>
            </m:den>
          </m:f>
        </m:oMath>
      </m:oMathPara>
    </w:p>
    <w:p w14:paraId="58395033" w14:textId="7F30B7F5" w:rsidR="008B1114" w:rsidRDefault="008B1114" w:rsidP="008B1114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“</w:t>
      </w:r>
      <w:r w:rsidRPr="008B1114">
        <w:rPr>
          <w:rFonts w:ascii="Times New Roman" w:hAnsi="Times New Roman" w:cs="Times New Roman"/>
          <w:b/>
          <w:sz w:val="28"/>
          <w:szCs w:val="28"/>
          <w:lang w:val="en-US"/>
        </w:rPr>
        <w:t>Z-score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значень </w:t>
      </w:r>
      <w:r w:rsidRPr="00697293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697293">
        <w:rPr>
          <w:rFonts w:ascii="Times New Roman" w:hAnsi="Times New Roman" w:cs="Times New Roman"/>
          <w:b/>
          <w:sz w:val="28"/>
          <w:szCs w:val="28"/>
          <w:lang w:val="en-US"/>
        </w:rPr>
        <w:t>log_return</w:t>
      </w:r>
      <w:proofErr w:type="spellEnd"/>
      <w:r w:rsidRPr="00697293"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Pr="00697293">
        <w:rPr>
          <w:rFonts w:ascii="Times New Roman" w:hAnsi="Times New Roman" w:cs="Times New Roman"/>
          <w:sz w:val="28"/>
          <w:szCs w:val="28"/>
        </w:rPr>
        <w:t>та</w:t>
      </w:r>
      <w:r w:rsidRPr="00697293">
        <w:rPr>
          <w:rFonts w:ascii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Pr="00697293">
        <w:rPr>
          <w:rFonts w:ascii="Times New Roman" w:hAnsi="Times New Roman" w:cs="Times New Roman"/>
          <w:b/>
          <w:sz w:val="28"/>
          <w:szCs w:val="28"/>
          <w:lang w:val="en-US"/>
        </w:rPr>
        <w:t>pseudo_log_return</w:t>
      </w:r>
      <w:proofErr w:type="spellEnd"/>
      <w:r w:rsidRPr="00697293"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Pr="00697293">
        <w:rPr>
          <w:rFonts w:ascii="Times New Roman" w:hAnsi="Times New Roman" w:cs="Times New Roman"/>
          <w:sz w:val="28"/>
          <w:szCs w:val="28"/>
        </w:rPr>
        <w:t>був</w:t>
      </w:r>
      <w:r w:rsidRPr="00697293">
        <w:rPr>
          <w:rFonts w:ascii="Times New Roman" w:hAnsi="Times New Roman" w:cs="Times New Roman"/>
          <w:b/>
          <w:sz w:val="28"/>
          <w:szCs w:val="28"/>
        </w:rPr>
        <w:t xml:space="preserve"> помножений на 100</w:t>
      </w:r>
      <w:r w:rsidR="00697293" w:rsidRPr="00697293">
        <w:rPr>
          <w:rFonts w:ascii="Times New Roman" w:hAnsi="Times New Roman" w:cs="Times New Roman"/>
          <w:b/>
          <w:sz w:val="28"/>
          <w:szCs w:val="28"/>
        </w:rPr>
        <w:t>0</w:t>
      </w:r>
      <w:r w:rsidR="00697293">
        <w:rPr>
          <w:rFonts w:ascii="Times New Roman" w:hAnsi="Times New Roman" w:cs="Times New Roman"/>
          <w:b/>
          <w:sz w:val="28"/>
          <w:szCs w:val="28"/>
        </w:rPr>
        <w:t>.</w:t>
      </w:r>
    </w:p>
    <w:p w14:paraId="2EE6A90E" w14:textId="4634068E" w:rsidR="006F11DC" w:rsidRDefault="006F11DC" w:rsidP="00FC2A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Sigmoid </w:t>
      </w:r>
      <w:r>
        <w:rPr>
          <w:rFonts w:ascii="Times New Roman" w:hAnsi="Times New Roman" w:cs="Times New Roman"/>
          <w:sz w:val="28"/>
          <w:szCs w:val="28"/>
        </w:rPr>
        <w:t xml:space="preserve">нормалізації даних для вхідного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опціонально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закладене в систему та може бути активоване.</w:t>
      </w:r>
    </w:p>
    <w:p w14:paraId="5FFE447D" w14:textId="77777777" w:rsidR="0021483A" w:rsidRDefault="00214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14:paraId="59D32FA2" w14:textId="3131D67D" w:rsidR="00FC2A43" w:rsidRPr="0021483A" w:rsidRDefault="006F11DC" w:rsidP="0021483A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7" w:name="_Toc470682663"/>
      <w:r w:rsidRPr="0021483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3.4 </w:t>
      </w:r>
      <w:r w:rsidR="00FC2A43" w:rsidRPr="002148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Вихідний вектор моделі </w:t>
      </w:r>
      <w:r w:rsidRPr="0021483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1483A"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proofErr w:type="spellEnd"/>
      <w:r w:rsidRPr="002148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Output)</w:t>
      </w:r>
      <w:bookmarkEnd w:id="7"/>
    </w:p>
    <w:p w14:paraId="38964966" w14:textId="77777777" w:rsidR="0021483A" w:rsidRDefault="0021483A" w:rsidP="00FC2A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C704C0" w14:textId="15F056FF" w:rsidR="00FC2A43" w:rsidRDefault="00FC2A43" w:rsidP="00213BD7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 якості вихідного вектору при навчанні моделі використовувався “показник зростання”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13BD7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FC2A43">
        <w:rPr>
          <w:rFonts w:ascii="Times New Roman" w:hAnsi="Times New Roman" w:cs="Times New Roman"/>
          <w:b/>
          <w:sz w:val="28"/>
          <w:szCs w:val="28"/>
          <w:lang w:val="en-US"/>
        </w:rPr>
        <w:t>price_growth</w:t>
      </w:r>
      <w:proofErr w:type="spellEnd"/>
      <w:r w:rsidR="00213BD7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40462E68" w14:textId="4261B775" w:rsidR="00213BD7" w:rsidRDefault="00213BD7" w:rsidP="00213B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складається з </w:t>
      </w:r>
      <w:r w:rsidR="001931C8">
        <w:rPr>
          <w:rFonts w:ascii="Times New Roman" w:hAnsi="Times New Roman" w:cs="Times New Roman"/>
          <w:sz w:val="28"/>
          <w:szCs w:val="28"/>
        </w:rPr>
        <w:t xml:space="preserve">часової послідовності з </w:t>
      </w:r>
      <w:r>
        <w:rPr>
          <w:rFonts w:ascii="Times New Roman" w:hAnsi="Times New Roman" w:cs="Times New Roman"/>
          <w:sz w:val="28"/>
          <w:szCs w:val="28"/>
        </w:rPr>
        <w:t>450</w:t>
      </w:r>
      <w:r w:rsidR="001931C8">
        <w:rPr>
          <w:rFonts w:ascii="Times New Roman" w:hAnsi="Times New Roman" w:cs="Times New Roman"/>
          <w:sz w:val="28"/>
          <w:szCs w:val="28"/>
        </w:rPr>
        <w:t>.</w:t>
      </w:r>
      <w:r w:rsidR="00025D9D">
        <w:rPr>
          <w:rFonts w:ascii="Times New Roman" w:hAnsi="Times New Roman" w:cs="Times New Roman"/>
          <w:sz w:val="28"/>
          <w:szCs w:val="28"/>
        </w:rPr>
        <w:t>000 значень у базі даних, 5</w:t>
      </w:r>
      <w:r>
        <w:rPr>
          <w:rFonts w:ascii="Times New Roman" w:hAnsi="Times New Roman" w:cs="Times New Roman"/>
          <w:sz w:val="28"/>
          <w:szCs w:val="28"/>
        </w:rPr>
        <w:t>0</w:t>
      </w:r>
      <w:r w:rsidR="001931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000 </w:t>
      </w:r>
      <w:r w:rsidR="00025D9D">
        <w:rPr>
          <w:rFonts w:ascii="Times New Roman" w:hAnsi="Times New Roman" w:cs="Times New Roman"/>
          <w:sz w:val="28"/>
          <w:szCs w:val="28"/>
        </w:rPr>
        <w:t xml:space="preserve">(найбільш близькі до поточного дня дані) </w:t>
      </w:r>
      <w:r>
        <w:rPr>
          <w:rFonts w:ascii="Times New Roman" w:hAnsi="Times New Roman" w:cs="Times New Roman"/>
          <w:sz w:val="28"/>
          <w:szCs w:val="28"/>
        </w:rPr>
        <w:t>з яких використовуються для тренування моделі</w:t>
      </w:r>
      <w:r w:rsidR="00025D9D">
        <w:rPr>
          <w:rFonts w:ascii="Times New Roman" w:hAnsi="Times New Roman" w:cs="Times New Roman"/>
          <w:sz w:val="28"/>
          <w:szCs w:val="28"/>
        </w:rPr>
        <w:t>.</w:t>
      </w:r>
    </w:p>
    <w:p w14:paraId="6E655F14" w14:textId="20570B35" w:rsidR="00025D9D" w:rsidRDefault="00025D9D" w:rsidP="00213B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тренування був розділений на тренувальний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тестування у відношенні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85/15 </w:t>
      </w:r>
      <w:r>
        <w:rPr>
          <w:rFonts w:ascii="Times New Roman" w:hAnsi="Times New Roman" w:cs="Times New Roman"/>
          <w:sz w:val="28"/>
          <w:szCs w:val="28"/>
        </w:rPr>
        <w:t>відповідно.</w:t>
      </w:r>
    </w:p>
    <w:p w14:paraId="68908767" w14:textId="437C2ED3" w:rsidR="0071200A" w:rsidRDefault="0071200A" w:rsidP="00213B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систему закладена можливість зробити тренування моделі на будь-якому часовому проміжку</w:t>
      </w:r>
      <w:r w:rsidR="00C34C42">
        <w:rPr>
          <w:rFonts w:ascii="Times New Roman" w:hAnsi="Times New Roman" w:cs="Times New Roman"/>
          <w:sz w:val="28"/>
          <w:szCs w:val="28"/>
        </w:rPr>
        <w:t>, на будь-яких даних, які були додані в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55C4D9" w14:textId="77777777" w:rsidR="00D455A0" w:rsidRPr="00025D9D" w:rsidRDefault="00D455A0" w:rsidP="00213B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568236" w14:textId="77777777" w:rsidR="00FC2A43" w:rsidRPr="00FC2A43" w:rsidRDefault="00FC2A43" w:rsidP="00FC2A43">
      <w:pPr>
        <w:pStyle w:val="2"/>
      </w:pPr>
    </w:p>
    <w:p w14:paraId="45BFD4C0" w14:textId="26AC9A77" w:rsidR="001931C8" w:rsidRDefault="00193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94B18D" w14:textId="48623185" w:rsidR="0021483A" w:rsidRPr="0021483A" w:rsidRDefault="001931C8" w:rsidP="0021483A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" w:name="_Toc470682664"/>
      <w:r w:rsidRPr="0021483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3.5 </w:t>
      </w:r>
      <w:proofErr w:type="spellStart"/>
      <w:r w:rsidRPr="0021483A">
        <w:rPr>
          <w:rFonts w:ascii="Times New Roman" w:hAnsi="Times New Roman" w:cs="Times New Roman"/>
          <w:color w:val="000000" w:themeColor="text1"/>
          <w:sz w:val="28"/>
          <w:szCs w:val="28"/>
        </w:rPr>
        <w:t>Алгорітмічна</w:t>
      </w:r>
      <w:proofErr w:type="spellEnd"/>
      <w:r w:rsidRPr="002148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композиція</w:t>
      </w:r>
      <w:bookmarkEnd w:id="8"/>
    </w:p>
    <w:p w14:paraId="788AADA9" w14:textId="77777777" w:rsidR="0021483A" w:rsidRPr="00930CA5" w:rsidRDefault="0021483A" w:rsidP="0021483A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F284C2" w14:textId="6235EA08" w:rsidR="001931C8" w:rsidRDefault="00930CA5" w:rsidP="008B11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 якості алгори</w:t>
      </w:r>
      <w:r w:rsidR="001931C8">
        <w:rPr>
          <w:rFonts w:ascii="Times New Roman" w:hAnsi="Times New Roman" w:cs="Times New Roman"/>
          <w:sz w:val="28"/>
          <w:szCs w:val="28"/>
        </w:rPr>
        <w:t>тмічної композиції були викор</w:t>
      </w:r>
      <w:r>
        <w:rPr>
          <w:rFonts w:ascii="Times New Roman" w:hAnsi="Times New Roman" w:cs="Times New Roman"/>
          <w:sz w:val="28"/>
          <w:szCs w:val="28"/>
        </w:rPr>
        <w:t>истані нейронні мережі, оскільки</w:t>
      </w:r>
      <w:r w:rsidR="001931C8">
        <w:rPr>
          <w:rFonts w:ascii="Times New Roman" w:hAnsi="Times New Roman" w:cs="Times New Roman"/>
          <w:sz w:val="28"/>
          <w:szCs w:val="28"/>
        </w:rPr>
        <w:t>, дані не можливо вираз</w:t>
      </w:r>
      <w:r>
        <w:rPr>
          <w:rFonts w:ascii="Times New Roman" w:hAnsi="Times New Roman" w:cs="Times New Roman"/>
          <w:sz w:val="28"/>
          <w:szCs w:val="28"/>
        </w:rPr>
        <w:t>ити за допомогою лінійної регре</w:t>
      </w:r>
      <w:r w:rsidR="001931C8">
        <w:rPr>
          <w:rFonts w:ascii="Times New Roman" w:hAnsi="Times New Roman" w:cs="Times New Roman"/>
          <w:sz w:val="28"/>
          <w:szCs w:val="28"/>
        </w:rPr>
        <w:t>сії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F0E7CF" w14:textId="64B0DACA" w:rsidR="00930CA5" w:rsidRDefault="00930CA5" w:rsidP="00930CA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Нейронна мережа була створена завдяки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має наступну топологію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2FD403" w14:textId="01482FEE" w:rsidR="00930CA5" w:rsidRDefault="00930CA5" w:rsidP="00930CA5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9637429" wp14:editId="7F502798">
            <wp:extent cx="1727835" cy="4989801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487" cy="50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B188" w14:textId="7073DAF1" w:rsidR="00930CA5" w:rsidRDefault="00546C09" w:rsidP="008B11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</w:t>
      </w:r>
      <w:r w:rsidR="00930CA5">
        <w:rPr>
          <w:rFonts w:ascii="Times New Roman" w:hAnsi="Times New Roman" w:cs="Times New Roman"/>
          <w:sz w:val="28"/>
          <w:szCs w:val="28"/>
          <w:lang w:val="en-US"/>
        </w:rPr>
        <w:t>трати</w:t>
      </w:r>
      <w:proofErr w:type="spellEnd"/>
      <w:r w:rsidR="00930CA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930CA5">
        <w:rPr>
          <w:rFonts w:ascii="Times New Roman" w:hAnsi="Times New Roman" w:cs="Times New Roman"/>
          <w:sz w:val="28"/>
          <w:szCs w:val="28"/>
          <w:lang w:val="en-US"/>
        </w:rPr>
        <w:t>середньоквадратична</w:t>
      </w:r>
      <w:proofErr w:type="spellEnd"/>
      <w:r w:rsidR="00930C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0CA5">
        <w:rPr>
          <w:rFonts w:ascii="Times New Roman" w:hAnsi="Times New Roman" w:cs="Times New Roman"/>
          <w:sz w:val="28"/>
          <w:szCs w:val="28"/>
          <w:lang w:val="en-US"/>
        </w:rPr>
        <w:t>похибка</w:t>
      </w:r>
      <w:proofErr w:type="spellEnd"/>
      <w:r w:rsidR="00930C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930CA5">
        <w:rPr>
          <w:rFonts w:ascii="Times New Roman" w:hAnsi="Times New Roman" w:cs="Times New Roman"/>
          <w:sz w:val="28"/>
          <w:szCs w:val="28"/>
          <w:lang w:val="en-US"/>
        </w:rPr>
        <w:t>mse</w:t>
      </w:r>
      <w:proofErr w:type="spellEnd"/>
      <w:r w:rsidR="00930CA5">
        <w:rPr>
          <w:rFonts w:ascii="Times New Roman" w:hAnsi="Times New Roman" w:cs="Times New Roman"/>
          <w:sz w:val="28"/>
          <w:szCs w:val="28"/>
          <w:lang w:val="en-US"/>
        </w:rPr>
        <w:t>, Mean Squared Error).</w:t>
      </w:r>
    </w:p>
    <w:p w14:paraId="0AE87B07" w14:textId="79DA870C" w:rsidR="00930CA5" w:rsidRDefault="00930CA5" w:rsidP="008B11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 активації нейронів перших 4 прошарків – гіперболічний тангенс.</w:t>
      </w:r>
    </w:p>
    <w:p w14:paraId="636E5D68" w14:textId="5D86077F" w:rsidR="00930CA5" w:rsidRDefault="00930CA5" w:rsidP="008B11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Функція активації нейронів останніх 2 прошарків – лінійна.</w:t>
      </w:r>
    </w:p>
    <w:p w14:paraId="5D06A143" w14:textId="5D59D7FA" w:rsidR="00930CA5" w:rsidRDefault="00930CA5" w:rsidP="008B11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Перші 2 прошарки є модифікацією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LSTM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рекурентного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прошарку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 використані для роботи з даними часових послідовностей.</w:t>
      </w:r>
    </w:p>
    <w:p w14:paraId="1210A4D9" w14:textId="65BEE005" w:rsidR="00930CA5" w:rsidRDefault="00930CA5" w:rsidP="008B11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Наступні 4 прошарки – звичайна мережа, тобто “</w:t>
      </w:r>
      <w:r>
        <w:rPr>
          <w:rFonts w:ascii="Times New Roman" w:hAnsi="Times New Roman" w:cs="Times New Roman"/>
          <w:sz w:val="28"/>
          <w:szCs w:val="28"/>
          <w:lang w:val="en-US"/>
        </w:rPr>
        <w:t>full-connected neural network”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1DEB4F" w14:textId="2C7B32F8" w:rsidR="00930CA5" w:rsidRPr="00546C09" w:rsidRDefault="00930CA5" w:rsidP="00930CA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Dropout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(випадання) не вико</w:t>
      </w:r>
      <w:r w:rsidR="0071200A">
        <w:rPr>
          <w:rFonts w:ascii="Times New Roman" w:hAnsi="Times New Roman" w:cs="Times New Roman"/>
          <w:sz w:val="28"/>
          <w:szCs w:val="28"/>
        </w:rPr>
        <w:t>ристову</w:t>
      </w:r>
      <w:r>
        <w:rPr>
          <w:rFonts w:ascii="Times New Roman" w:hAnsi="Times New Roman" w:cs="Times New Roman"/>
          <w:sz w:val="28"/>
          <w:szCs w:val="28"/>
        </w:rPr>
        <w:t>ється у нейронній мережі.</w:t>
      </w:r>
    </w:p>
    <w:p w14:paraId="5D013344" w14:textId="24C1CA5E" w:rsidR="00930CA5" w:rsidRPr="00C34C42" w:rsidRDefault="00930CA5" w:rsidP="00930CA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нейронів у мережі за прошарками: 20</w:t>
      </w:r>
      <w:r>
        <w:rPr>
          <w:rFonts w:ascii="Times New Roman" w:hAnsi="Times New Roman" w:cs="Times New Roman"/>
          <w:sz w:val="28"/>
          <w:szCs w:val="28"/>
          <w:lang w:val="en-US"/>
        </w:rPr>
        <w:t>:20:16:12:8:1.</w:t>
      </w:r>
    </w:p>
    <w:p w14:paraId="68671ECD" w14:textId="554BD879" w:rsidR="0097313B" w:rsidRPr="00752B0C" w:rsidRDefault="00752B0C" w:rsidP="00930CA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Функція н</w:t>
      </w:r>
      <w:r w:rsidR="0097313B">
        <w:rPr>
          <w:rFonts w:ascii="Times New Roman" w:hAnsi="Times New Roman" w:cs="Times New Roman"/>
          <w:sz w:val="28"/>
          <w:szCs w:val="28"/>
        </w:rPr>
        <w:t xml:space="preserve">авчання мережі </w:t>
      </w:r>
      <w:r>
        <w:rPr>
          <w:rFonts w:ascii="Times New Roman" w:hAnsi="Times New Roman" w:cs="Times New Roman"/>
          <w:sz w:val="28"/>
          <w:szCs w:val="28"/>
        </w:rPr>
        <w:t xml:space="preserve">було підібрано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еврестично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найкращі результати були отримані за допомогою алгоритму навчання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RMSProp</w:t>
      </w:r>
      <w:proofErr w:type="spellEnd"/>
      <w:r w:rsidR="00025D9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25D9D">
        <w:rPr>
          <w:rFonts w:ascii="Times New Roman" w:hAnsi="Times New Roman" w:cs="Times New Roman"/>
          <w:sz w:val="28"/>
          <w:szCs w:val="28"/>
        </w:rPr>
        <w:t>82</w:t>
      </w:r>
      <w:r w:rsidR="00025D9D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r w:rsidR="00C34C42">
        <w:rPr>
          <w:rFonts w:ascii="Times New Roman" w:hAnsi="Times New Roman" w:cs="Times New Roman"/>
          <w:sz w:val="28"/>
          <w:szCs w:val="28"/>
        </w:rPr>
        <w:t>тестів</w:t>
      </w:r>
      <w:r w:rsidR="00025D9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Nadam</w:t>
      </w:r>
      <w:proofErr w:type="spellEnd"/>
      <w:r w:rsidR="00B53A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8F75F9">
        <w:rPr>
          <w:rFonts w:ascii="Times New Roman" w:hAnsi="Times New Roman" w:cs="Times New Roman"/>
          <w:sz w:val="28"/>
          <w:szCs w:val="28"/>
          <w:lang w:val="en-US"/>
        </w:rPr>
        <w:t>Nesterov</w:t>
      </w:r>
      <w:proofErr w:type="spellEnd"/>
      <w:r w:rsidR="008F75F9">
        <w:rPr>
          <w:rFonts w:ascii="Times New Roman" w:hAnsi="Times New Roman" w:cs="Times New Roman"/>
          <w:sz w:val="28"/>
          <w:szCs w:val="28"/>
          <w:lang w:val="en-US"/>
        </w:rPr>
        <w:t xml:space="preserve"> + Adam</w:t>
      </w:r>
      <w:r w:rsidR="00B53A8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25D9D">
        <w:rPr>
          <w:rFonts w:ascii="Times New Roman" w:hAnsi="Times New Roman" w:cs="Times New Roman"/>
          <w:sz w:val="28"/>
          <w:szCs w:val="28"/>
          <w:lang w:val="en-US"/>
        </w:rPr>
        <w:t xml:space="preserve"> (85% </w:t>
      </w:r>
      <w:r w:rsidR="00025D9D">
        <w:rPr>
          <w:rFonts w:ascii="Times New Roman" w:hAnsi="Times New Roman" w:cs="Times New Roman"/>
          <w:sz w:val="28"/>
          <w:szCs w:val="28"/>
        </w:rPr>
        <w:t>тестів</w:t>
      </w:r>
      <w:r w:rsidR="00025D9D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536DCD0" w14:textId="3BB08969" w:rsidR="00264C76" w:rsidRDefault="00264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94452D" w14:textId="60F185E7" w:rsidR="00930CA5" w:rsidRDefault="00C16969" w:rsidP="0021483A">
      <w:pPr>
        <w:pStyle w:val="3"/>
        <w:outlineLvl w:val="2"/>
      </w:pPr>
      <w:bookmarkStart w:id="9" w:name="_Toc470682665"/>
      <w:r>
        <w:lastRenderedPageBreak/>
        <w:t xml:space="preserve">3.6 </w:t>
      </w:r>
      <w:proofErr w:type="spellStart"/>
      <w:r w:rsidR="00264C76">
        <w:t>Загальна</w:t>
      </w:r>
      <w:proofErr w:type="spellEnd"/>
      <w:r w:rsidR="00264C76">
        <w:t xml:space="preserve"> </w:t>
      </w:r>
      <w:proofErr w:type="spellStart"/>
      <w:r w:rsidR="00264C76">
        <w:t>логіка</w:t>
      </w:r>
      <w:proofErr w:type="spellEnd"/>
      <w:r w:rsidR="00264C76">
        <w:t xml:space="preserve"> </w:t>
      </w:r>
      <w:proofErr w:type="spellStart"/>
      <w:r w:rsidR="00264C76">
        <w:t>системи</w:t>
      </w:r>
      <w:bookmarkEnd w:id="9"/>
      <w:proofErr w:type="spellEnd"/>
    </w:p>
    <w:p w14:paraId="7B3523E7" w14:textId="77777777" w:rsidR="0021483A" w:rsidRDefault="0021483A" w:rsidP="00C16969">
      <w:pPr>
        <w:pStyle w:val="3"/>
      </w:pPr>
    </w:p>
    <w:p w14:paraId="192ECCDB" w14:textId="300C9ED4" w:rsidR="00264C76" w:rsidRDefault="00264C76" w:rsidP="00930CA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</w:t>
      </w:r>
      <w:r w:rsidR="00C16969">
        <w:rPr>
          <w:rFonts w:ascii="Times New Roman" w:hAnsi="Times New Roman" w:cs="Times New Roman"/>
          <w:sz w:val="28"/>
          <w:szCs w:val="28"/>
        </w:rPr>
        <w:t>тема працює за наступним циклом:</w:t>
      </w:r>
    </w:p>
    <w:p w14:paraId="49CE4E22" w14:textId="77777777" w:rsidR="00000000" w:rsidRPr="00F51CDF" w:rsidRDefault="00B223A7" w:rsidP="00F51CDF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1CDF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F51C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CDF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F51CD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51CDF">
        <w:rPr>
          <w:rFonts w:ascii="Times New Roman" w:hAnsi="Times New Roman" w:cs="Times New Roman"/>
          <w:sz w:val="28"/>
          <w:szCs w:val="28"/>
          <w:lang w:val="ru-RU"/>
        </w:rPr>
        <w:t>поточну</w:t>
      </w:r>
      <w:proofErr w:type="spellEnd"/>
      <w:r w:rsidRPr="00F51C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CDF">
        <w:rPr>
          <w:rFonts w:ascii="Times New Roman" w:hAnsi="Times New Roman" w:cs="Times New Roman"/>
          <w:sz w:val="28"/>
          <w:szCs w:val="28"/>
          <w:lang w:val="ru-RU"/>
        </w:rPr>
        <w:t>хвилину</w:t>
      </w:r>
      <w:proofErr w:type="spellEnd"/>
    </w:p>
    <w:p w14:paraId="0A985C93" w14:textId="77777777" w:rsidR="00000000" w:rsidRPr="00F51CDF" w:rsidRDefault="00B223A7" w:rsidP="00F51CDF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1CDF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F51C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CDF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F51CDF">
        <w:rPr>
          <w:rFonts w:ascii="Times New Roman" w:hAnsi="Times New Roman" w:cs="Times New Roman"/>
          <w:sz w:val="28"/>
          <w:szCs w:val="28"/>
          <w:lang w:val="ru-RU"/>
        </w:rPr>
        <w:t xml:space="preserve"> у БД</w:t>
      </w:r>
    </w:p>
    <w:p w14:paraId="12242E4D" w14:textId="77777777" w:rsidR="00000000" w:rsidRPr="00F51CDF" w:rsidRDefault="00B223A7" w:rsidP="00F51CDF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1CDF">
        <w:rPr>
          <w:rFonts w:ascii="Times New Roman" w:hAnsi="Times New Roman" w:cs="Times New Roman"/>
          <w:sz w:val="28"/>
          <w:szCs w:val="28"/>
          <w:lang w:val="ru-RU"/>
        </w:rPr>
        <w:t>Нормалізувати</w:t>
      </w:r>
      <w:proofErr w:type="spellEnd"/>
      <w:r w:rsidRPr="00F51C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CDF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</w:p>
    <w:p w14:paraId="1110EA9C" w14:textId="77777777" w:rsidR="00000000" w:rsidRPr="00F51CDF" w:rsidRDefault="00B223A7" w:rsidP="00F51CDF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1CDF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F51C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CDF"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 w:rsidRPr="00F51CDF">
        <w:rPr>
          <w:rFonts w:ascii="Times New Roman" w:hAnsi="Times New Roman" w:cs="Times New Roman"/>
          <w:sz w:val="28"/>
          <w:szCs w:val="28"/>
          <w:lang w:val="ru-RU"/>
        </w:rPr>
        <w:t xml:space="preserve"> вектор</w:t>
      </w:r>
    </w:p>
    <w:p w14:paraId="510523B5" w14:textId="77777777" w:rsidR="00000000" w:rsidRPr="00F51CDF" w:rsidRDefault="00B223A7" w:rsidP="00F51CDF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1CDF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F51CDF">
        <w:rPr>
          <w:rFonts w:ascii="Times New Roman" w:hAnsi="Times New Roman" w:cs="Times New Roman"/>
          <w:sz w:val="28"/>
          <w:szCs w:val="28"/>
          <w:lang w:val="ru-RU"/>
        </w:rPr>
        <w:t xml:space="preserve"> прогноз </w:t>
      </w:r>
      <w:proofErr w:type="spellStart"/>
      <w:r w:rsidRPr="00F51CD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51C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CDF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</w:p>
    <w:p w14:paraId="4D37CA11" w14:textId="445058B7" w:rsidR="00000000" w:rsidRDefault="00B223A7" w:rsidP="00F51CDF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CDF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F51CDF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F51CDF">
        <w:rPr>
          <w:rFonts w:ascii="Times New Roman" w:hAnsi="Times New Roman" w:cs="Times New Roman"/>
          <w:sz w:val="28"/>
          <w:szCs w:val="28"/>
          <w:lang w:val="ru-RU"/>
        </w:rPr>
        <w:t xml:space="preserve"> росту </w:t>
      </w:r>
      <w:proofErr w:type="spellStart"/>
      <w:r w:rsidRPr="00F51CDF">
        <w:rPr>
          <w:rFonts w:ascii="Times New Roman" w:hAnsi="Times New Roman" w:cs="Times New Roman"/>
          <w:sz w:val="28"/>
          <w:szCs w:val="28"/>
          <w:lang w:val="ru-RU"/>
        </w:rPr>
        <w:t>ціни</w:t>
      </w:r>
      <w:proofErr w:type="spellEnd"/>
      <w:r w:rsidR="002F33F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2F33FD">
        <w:rPr>
          <w:rFonts w:ascii="Times New Roman" w:hAnsi="Times New Roman" w:cs="Times New Roman"/>
          <w:sz w:val="28"/>
          <w:szCs w:val="28"/>
          <w:lang w:val="ru-RU"/>
        </w:rPr>
        <w:t>дозволу</w:t>
      </w:r>
      <w:proofErr w:type="spellEnd"/>
      <w:r w:rsidR="002F33FD">
        <w:rPr>
          <w:rFonts w:ascii="Times New Roman" w:hAnsi="Times New Roman" w:cs="Times New Roman"/>
          <w:sz w:val="28"/>
          <w:szCs w:val="28"/>
          <w:lang w:val="ru-RU"/>
        </w:rPr>
        <w:t xml:space="preserve"> трейдера - </w:t>
      </w:r>
      <w:r w:rsidRPr="00F51C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CDF">
        <w:rPr>
          <w:rFonts w:ascii="Times New Roman" w:hAnsi="Times New Roman" w:cs="Times New Roman"/>
          <w:sz w:val="28"/>
          <w:szCs w:val="28"/>
          <w:lang w:val="ru-RU"/>
        </w:rPr>
        <w:t>купити</w:t>
      </w:r>
      <w:proofErr w:type="spellEnd"/>
      <w:r w:rsidRPr="00F51C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CDF">
        <w:rPr>
          <w:rFonts w:ascii="Times New Roman" w:hAnsi="Times New Roman" w:cs="Times New Roman"/>
          <w:sz w:val="28"/>
          <w:szCs w:val="28"/>
          <w:lang w:val="ru-RU"/>
        </w:rPr>
        <w:t>акції</w:t>
      </w:r>
      <w:proofErr w:type="spellEnd"/>
      <w:r w:rsidRPr="00F51C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1CDF"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proofErr w:type="spellEnd"/>
      <w:r w:rsidRPr="00F51C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1CD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51C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CDF">
        <w:rPr>
          <w:rFonts w:ascii="Times New Roman" w:hAnsi="Times New Roman" w:cs="Times New Roman"/>
          <w:sz w:val="28"/>
          <w:szCs w:val="28"/>
          <w:lang w:val="ru-RU"/>
        </w:rPr>
        <w:t>продати</w:t>
      </w:r>
      <w:proofErr w:type="spellEnd"/>
    </w:p>
    <w:p w14:paraId="596844B0" w14:textId="11ED0299" w:rsidR="002F33FD" w:rsidRDefault="002F33FD" w:rsidP="0021483A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цикл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повторюється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інтервалом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одну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хвилину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218B62" w14:textId="481292CC" w:rsidR="002F33FD" w:rsidRDefault="002F33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F22AE3F" w14:textId="201602E8" w:rsidR="00F51CDF" w:rsidRDefault="00C16969" w:rsidP="0021483A">
      <w:pPr>
        <w:pStyle w:val="21"/>
        <w:outlineLvl w:val="0"/>
        <w:rPr>
          <w:lang w:val="en-US"/>
        </w:rPr>
      </w:pPr>
      <w:bookmarkStart w:id="10" w:name="_Toc470682666"/>
      <w:r>
        <w:lastRenderedPageBreak/>
        <w:t xml:space="preserve">4. </w:t>
      </w:r>
      <w:r w:rsidR="002F33FD">
        <w:t xml:space="preserve">Клієнт в </w:t>
      </w:r>
      <w:r w:rsidR="0021483A">
        <w:rPr>
          <w:lang w:val="en-US"/>
        </w:rPr>
        <w:t>MS</w:t>
      </w:r>
      <w:r w:rsidR="002F33FD">
        <w:rPr>
          <w:lang w:val="en-US"/>
        </w:rPr>
        <w:t xml:space="preserve"> Office</w:t>
      </w:r>
      <w:bookmarkEnd w:id="10"/>
    </w:p>
    <w:p w14:paraId="575D5C45" w14:textId="6C1B9FEF" w:rsidR="002F33FD" w:rsidRDefault="002F33FD" w:rsidP="0021483A">
      <w:pPr>
        <w:pStyle w:val="3"/>
        <w:outlineLvl w:val="1"/>
      </w:pPr>
      <w:bookmarkStart w:id="11" w:name="_Toc470682667"/>
      <w:r>
        <w:t xml:space="preserve">4.1 </w:t>
      </w:r>
      <w:proofErr w:type="spellStart"/>
      <w:r>
        <w:t>Інсталляція</w:t>
      </w:r>
      <w:bookmarkEnd w:id="11"/>
      <w:proofErr w:type="spellEnd"/>
    </w:p>
    <w:p w14:paraId="26558E08" w14:textId="1E7D7107" w:rsidR="002F33FD" w:rsidRDefault="002F33FD" w:rsidP="00F51CD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модулі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Module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проекту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змінити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632C28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http://localhost:3000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адрес сервера в інтернеті(або на адрес локального сервера).</w:t>
      </w:r>
    </w:p>
    <w:p w14:paraId="14C9D858" w14:textId="201F497A" w:rsidR="002F33FD" w:rsidRDefault="002F33FD" w:rsidP="002F33FD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Клієнт може побачити графік зміни курсу, прогноз мережі на наступну секунду, власний баланс та кількість активів/акцій/валюти/тощо, які він має на даний момент, дані оновлюються один раз у хвилину.</w:t>
      </w:r>
    </w:p>
    <w:p w14:paraId="441F9763" w14:textId="796E166B" w:rsidR="00264C76" w:rsidRDefault="002F33FD" w:rsidP="0021483A">
      <w:pPr>
        <w:pStyle w:val="21"/>
        <w:outlineLvl w:val="0"/>
      </w:pPr>
      <w:r>
        <w:br w:type="page"/>
      </w:r>
      <w:bookmarkStart w:id="12" w:name="_Toc470682668"/>
      <w:r w:rsidR="00C16969">
        <w:lastRenderedPageBreak/>
        <w:t xml:space="preserve">5. </w:t>
      </w:r>
      <w:r w:rsidRPr="002F33FD">
        <w:t>Недоліки</w:t>
      </w:r>
      <w:r w:rsidR="00C16969">
        <w:t>, переваги</w:t>
      </w:r>
      <w:r>
        <w:t xml:space="preserve"> та особливості системи</w:t>
      </w:r>
      <w:bookmarkEnd w:id="12"/>
    </w:p>
    <w:p w14:paraId="091B7134" w14:textId="372D64CF" w:rsidR="002F33FD" w:rsidRPr="0021483A" w:rsidRDefault="002F33FD" w:rsidP="002F33F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48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Недоліки:</w:t>
      </w:r>
    </w:p>
    <w:p w14:paraId="287C11D0" w14:textId="1D1B432B" w:rsidR="00000000" w:rsidRPr="002F33FD" w:rsidRDefault="00B223A7" w:rsidP="002F33F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Евристично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підібраний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вектор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нейронної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="002F33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C42F7B" w14:textId="79FDEA87" w:rsidR="00000000" w:rsidRPr="002F33FD" w:rsidRDefault="00B223A7" w:rsidP="002F33F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Можливий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кращий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тюнінг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2F33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5E5023" w14:textId="597BB5E5" w:rsidR="00000000" w:rsidRPr="002F33FD" w:rsidRDefault="00B223A7" w:rsidP="002F33F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Слабка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оптимізація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2F33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350903" w14:textId="1FF3727C" w:rsidR="00000000" w:rsidRPr="002F33FD" w:rsidRDefault="00B223A7" w:rsidP="002F33F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Необхідність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кластеризації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розширенні</w:t>
      </w:r>
      <w:proofErr w:type="spellEnd"/>
      <w:r w:rsidR="002F33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A777B5" w14:textId="3DD498B7" w:rsidR="00000000" w:rsidRPr="002F33FD" w:rsidRDefault="00B223A7" w:rsidP="002F33F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враховані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комісії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біржі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ку</w:t>
      </w:r>
      <w:r w:rsidRPr="002F33FD">
        <w:rPr>
          <w:rFonts w:ascii="Times New Roman" w:hAnsi="Times New Roman" w:cs="Times New Roman"/>
          <w:sz w:val="28"/>
          <w:szCs w:val="28"/>
          <w:lang w:val="ru-RU"/>
        </w:rPr>
        <w:t>півлі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/продажу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активів</w:t>
      </w:r>
      <w:proofErr w:type="spellEnd"/>
      <w:r w:rsidR="002F33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E9460" w14:textId="436A705B" w:rsidR="002F33FD" w:rsidRPr="0021483A" w:rsidRDefault="002F33FD" w:rsidP="002F33FD">
      <w:pPr>
        <w:rPr>
          <w:rFonts w:ascii="Times New Roman" w:hAnsi="Times New Roman" w:cs="Times New Roman"/>
          <w:b/>
          <w:sz w:val="28"/>
          <w:szCs w:val="28"/>
        </w:rPr>
      </w:pPr>
      <w:r w:rsidRPr="0021483A">
        <w:rPr>
          <w:rFonts w:ascii="Times New Roman" w:hAnsi="Times New Roman" w:cs="Times New Roman"/>
          <w:b/>
          <w:sz w:val="28"/>
          <w:szCs w:val="28"/>
        </w:rPr>
        <w:t>Способи покращення:</w:t>
      </w:r>
    </w:p>
    <w:p w14:paraId="4C0ED534" w14:textId="60C9EEA2" w:rsidR="00000000" w:rsidRPr="002F33FD" w:rsidRDefault="00B223A7" w:rsidP="002F33F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Покращити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стабільність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2F33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1603DB" w14:textId="3E9B243C" w:rsidR="00000000" w:rsidRPr="002F33FD" w:rsidRDefault="00B223A7" w:rsidP="002F33F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Нормалізовувати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-1 до 1</w:t>
      </w:r>
      <w:r w:rsidR="002F33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9ECBD7" w14:textId="76949EC0" w:rsidR="00000000" w:rsidRPr="002F33FD" w:rsidRDefault="00B223A7" w:rsidP="002F33F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Перехід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бінарної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класифікації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зростання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33FD">
        <w:rPr>
          <w:rFonts w:ascii="Times New Roman" w:hAnsi="Times New Roman" w:cs="Times New Roman"/>
          <w:sz w:val="28"/>
          <w:szCs w:val="28"/>
          <w:cs/>
          <w:lang w:bidi="mr-IN"/>
        </w:rPr>
        <w:t>–</w:t>
      </w:r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цін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F33FD"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33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FEC482" w14:textId="37569B5D" w:rsidR="00000000" w:rsidRPr="002F33FD" w:rsidRDefault="00B223A7" w:rsidP="002F33F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стратегії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торгів</w:t>
      </w:r>
      <w:proofErr w:type="spellEnd"/>
      <w:r w:rsidR="002F33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C57B0D" w14:textId="1AF748AF" w:rsidR="00000000" w:rsidRPr="002F33FD" w:rsidRDefault="00B223A7" w:rsidP="002F33F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Тюнінг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="002F33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0E9B08" w14:textId="0A1D23E9" w:rsidR="00000000" w:rsidRPr="002F33FD" w:rsidRDefault="00B223A7" w:rsidP="002F33F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вхідного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вектору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пе</w:t>
      </w:r>
      <w:r w:rsidR="002F33FD">
        <w:rPr>
          <w:rFonts w:ascii="Times New Roman" w:hAnsi="Times New Roman" w:cs="Times New Roman"/>
          <w:sz w:val="28"/>
          <w:szCs w:val="28"/>
          <w:lang w:val="ru-RU"/>
        </w:rPr>
        <w:t>рехід</w:t>
      </w:r>
      <w:proofErr w:type="spellEnd"/>
      <w:r w:rsidR="002F33FD">
        <w:rPr>
          <w:rFonts w:ascii="Times New Roman" w:hAnsi="Times New Roman" w:cs="Times New Roman"/>
          <w:sz w:val="28"/>
          <w:szCs w:val="28"/>
          <w:lang w:val="ru-RU"/>
        </w:rPr>
        <w:t xml:space="preserve"> до «</w:t>
      </w:r>
      <w:proofErr w:type="spellStart"/>
      <w:r w:rsidR="002F33FD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="002F33FD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="002F33FD">
        <w:rPr>
          <w:rFonts w:ascii="Times New Roman" w:hAnsi="Times New Roman" w:cs="Times New Roman"/>
          <w:sz w:val="28"/>
          <w:szCs w:val="28"/>
          <w:lang w:val="ru-RU"/>
        </w:rPr>
        <w:t>вчителя</w:t>
      </w:r>
      <w:proofErr w:type="spellEnd"/>
      <w:r w:rsidR="002F33FD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E08F26D" w14:textId="753BE7F0" w:rsidR="002F33FD" w:rsidRPr="0021483A" w:rsidRDefault="002F33FD" w:rsidP="002F33FD">
      <w:pPr>
        <w:rPr>
          <w:rFonts w:ascii="Times New Roman" w:hAnsi="Times New Roman" w:cs="Times New Roman"/>
          <w:b/>
          <w:sz w:val="28"/>
          <w:szCs w:val="28"/>
        </w:rPr>
      </w:pPr>
      <w:r w:rsidRPr="0021483A">
        <w:rPr>
          <w:rFonts w:ascii="Times New Roman" w:hAnsi="Times New Roman" w:cs="Times New Roman"/>
          <w:b/>
          <w:sz w:val="28"/>
          <w:szCs w:val="28"/>
        </w:rPr>
        <w:t>Особливості:</w:t>
      </w:r>
    </w:p>
    <w:p w14:paraId="137F5AB6" w14:textId="2413AEB4" w:rsidR="00000000" w:rsidRPr="002F33FD" w:rsidRDefault="00B223A7" w:rsidP="002F33F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реального часу,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обновлюються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кожну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хвилину</w:t>
      </w:r>
      <w:proofErr w:type="spellEnd"/>
      <w:r w:rsidR="002F33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C7AA66" w14:textId="7813A0FB" w:rsidR="00000000" w:rsidRPr="002F33FD" w:rsidRDefault="00B223A7" w:rsidP="002F33F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фінансові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нормалізовані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фінансові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власній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2F33FD">
        <w:rPr>
          <w:rFonts w:ascii="Times New Roman" w:hAnsi="Times New Roman" w:cs="Times New Roman"/>
          <w:sz w:val="28"/>
          <w:szCs w:val="28"/>
          <w:lang w:val="ru-RU"/>
        </w:rPr>
        <w:t>них</w:t>
      </w:r>
      <w:proofErr w:type="spellEnd"/>
      <w:r w:rsidR="002F33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E0B9F5" w14:textId="3D40A94C" w:rsidR="00000000" w:rsidRPr="002F33FD" w:rsidRDefault="00B223A7" w:rsidP="002F33F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Торги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проходять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втручання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трейдера</w:t>
      </w:r>
      <w:r w:rsidR="002F33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4AE0F9" w14:textId="3032CE83" w:rsidR="00000000" w:rsidRPr="002F33FD" w:rsidRDefault="00B223A7" w:rsidP="002F33F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прогнозування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тестовій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виборці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з 10000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послідовних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33FD">
        <w:rPr>
          <w:rFonts w:ascii="Times New Roman" w:hAnsi="Times New Roman" w:cs="Times New Roman"/>
          <w:sz w:val="28"/>
          <w:szCs w:val="28"/>
          <w:lang w:val="ru-RU"/>
        </w:rPr>
        <w:t>хвилин</w:t>
      </w:r>
      <w:proofErr w:type="spellEnd"/>
      <w:r w:rsidRPr="002F33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F33FD">
        <w:rPr>
          <w:rFonts w:ascii="Times New Roman" w:hAnsi="Times New Roman" w:cs="Times New Roman"/>
          <w:b/>
          <w:bCs/>
          <w:sz w:val="28"/>
          <w:szCs w:val="28"/>
          <w:lang w:val="en-US"/>
        </w:rPr>
        <w:t>85%</w:t>
      </w:r>
      <w:r w:rsidR="002F33F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4A55254" w14:textId="28294465" w:rsidR="00000000" w:rsidRPr="002F33FD" w:rsidRDefault="00B223A7" w:rsidP="002F33F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F33FD">
        <w:rPr>
          <w:rFonts w:ascii="Times New Roman" w:hAnsi="Times New Roman" w:cs="Times New Roman"/>
          <w:sz w:val="28"/>
          <w:szCs w:val="28"/>
        </w:rPr>
        <w:t>Гнучкість клієнт-серверної а</w:t>
      </w:r>
      <w:r w:rsidRPr="002F33FD">
        <w:rPr>
          <w:rFonts w:ascii="Times New Roman" w:hAnsi="Times New Roman" w:cs="Times New Roman"/>
          <w:sz w:val="28"/>
          <w:szCs w:val="28"/>
        </w:rPr>
        <w:t>рхітектури</w:t>
      </w:r>
      <w:r w:rsidR="002F33FD">
        <w:rPr>
          <w:rFonts w:ascii="Times New Roman" w:hAnsi="Times New Roman" w:cs="Times New Roman"/>
          <w:sz w:val="28"/>
          <w:szCs w:val="28"/>
        </w:rPr>
        <w:t>.</w:t>
      </w:r>
    </w:p>
    <w:p w14:paraId="36254239" w14:textId="5299B944" w:rsidR="00000000" w:rsidRPr="002F33FD" w:rsidRDefault="00B223A7" w:rsidP="002F33F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F33FD">
        <w:rPr>
          <w:rFonts w:ascii="Times New Roman" w:hAnsi="Times New Roman" w:cs="Times New Roman"/>
          <w:sz w:val="28"/>
          <w:szCs w:val="28"/>
        </w:rPr>
        <w:t>Постійне навчання мережі на но</w:t>
      </w:r>
      <w:r w:rsidRPr="002F33FD">
        <w:rPr>
          <w:rFonts w:ascii="Times New Roman" w:hAnsi="Times New Roman" w:cs="Times New Roman"/>
          <w:sz w:val="28"/>
          <w:szCs w:val="28"/>
        </w:rPr>
        <w:t>вих даних(</w:t>
      </w:r>
      <w:proofErr w:type="spellStart"/>
      <w:r w:rsidRPr="002F33FD">
        <w:rPr>
          <w:rFonts w:ascii="Times New Roman" w:hAnsi="Times New Roman" w:cs="Times New Roman"/>
          <w:sz w:val="28"/>
          <w:szCs w:val="28"/>
        </w:rPr>
        <w:t>опціонально</w:t>
      </w:r>
      <w:proofErr w:type="spellEnd"/>
      <w:r w:rsidRPr="002F33FD">
        <w:rPr>
          <w:rFonts w:ascii="Times New Roman" w:hAnsi="Times New Roman" w:cs="Times New Roman"/>
          <w:sz w:val="28"/>
          <w:szCs w:val="28"/>
        </w:rPr>
        <w:t>)</w:t>
      </w:r>
      <w:r w:rsidR="002F33FD">
        <w:rPr>
          <w:rFonts w:ascii="Times New Roman" w:hAnsi="Times New Roman" w:cs="Times New Roman"/>
          <w:sz w:val="28"/>
          <w:szCs w:val="28"/>
        </w:rPr>
        <w:t>.</w:t>
      </w:r>
    </w:p>
    <w:p w14:paraId="4E6A47C4" w14:textId="6E653F77" w:rsidR="00000000" w:rsidRPr="002F33FD" w:rsidRDefault="00B223A7" w:rsidP="002F33F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F33FD">
        <w:rPr>
          <w:rFonts w:ascii="Times New Roman" w:hAnsi="Times New Roman" w:cs="Times New Roman"/>
          <w:sz w:val="28"/>
          <w:szCs w:val="28"/>
        </w:rPr>
        <w:t xml:space="preserve">Відсутність аналогічних проектів </w:t>
      </w:r>
      <w:r w:rsidRPr="002F33FD">
        <w:rPr>
          <w:rFonts w:ascii="Times New Roman" w:hAnsi="Times New Roman" w:cs="Times New Roman"/>
          <w:b/>
          <w:bCs/>
          <w:sz w:val="28"/>
          <w:szCs w:val="28"/>
        </w:rPr>
        <w:t>з відкритим кодом</w:t>
      </w:r>
      <w:r w:rsidR="002F33F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652B52" w14:textId="77777777" w:rsidR="002F33FD" w:rsidRPr="0021483A" w:rsidRDefault="002F33FD" w:rsidP="002F33FD">
      <w:pPr>
        <w:rPr>
          <w:rFonts w:ascii="Times New Roman" w:hAnsi="Times New Roman" w:cs="Times New Roman"/>
          <w:sz w:val="28"/>
          <w:szCs w:val="28"/>
        </w:rPr>
      </w:pPr>
    </w:p>
    <w:sectPr w:rsidR="002F33FD" w:rsidRPr="0021483A" w:rsidSect="001E658C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99493" w14:textId="77777777" w:rsidR="00B223A7" w:rsidRDefault="00B223A7" w:rsidP="003B5874">
      <w:pPr>
        <w:spacing w:after="0" w:line="240" w:lineRule="auto"/>
      </w:pPr>
      <w:r>
        <w:separator/>
      </w:r>
    </w:p>
  </w:endnote>
  <w:endnote w:type="continuationSeparator" w:id="0">
    <w:p w14:paraId="1CE9DC92" w14:textId="77777777" w:rsidR="00B223A7" w:rsidRDefault="00B223A7" w:rsidP="003B5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95F06" w14:textId="77777777" w:rsidR="00B223A7" w:rsidRDefault="00B223A7" w:rsidP="003B5874">
      <w:pPr>
        <w:spacing w:after="0" w:line="240" w:lineRule="auto"/>
      </w:pPr>
      <w:r>
        <w:separator/>
      </w:r>
    </w:p>
  </w:footnote>
  <w:footnote w:type="continuationSeparator" w:id="0">
    <w:p w14:paraId="1BCEF8EE" w14:textId="77777777" w:rsidR="00B223A7" w:rsidRDefault="00B223A7" w:rsidP="003B5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280F9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B70405"/>
    <w:multiLevelType w:val="hybridMultilevel"/>
    <w:tmpl w:val="7A824D1C"/>
    <w:lvl w:ilvl="0" w:tplc="31F26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DB4532"/>
    <w:multiLevelType w:val="hybridMultilevel"/>
    <w:tmpl w:val="A7864A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E17166"/>
    <w:multiLevelType w:val="hybridMultilevel"/>
    <w:tmpl w:val="57DC1E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454D97"/>
    <w:multiLevelType w:val="hybridMultilevel"/>
    <w:tmpl w:val="C0E6A8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682D54"/>
    <w:multiLevelType w:val="hybridMultilevel"/>
    <w:tmpl w:val="6EDA2B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E81FD1"/>
    <w:multiLevelType w:val="hybridMultilevel"/>
    <w:tmpl w:val="835E48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FE6F8A"/>
    <w:multiLevelType w:val="hybridMultilevel"/>
    <w:tmpl w:val="7B6A0338"/>
    <w:lvl w:ilvl="0" w:tplc="C6F4F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C49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16E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20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00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481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D2A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540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8A6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41868CB"/>
    <w:multiLevelType w:val="hybridMultilevel"/>
    <w:tmpl w:val="5394C2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D85572"/>
    <w:multiLevelType w:val="hybridMultilevel"/>
    <w:tmpl w:val="740C68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8166F8"/>
    <w:multiLevelType w:val="hybridMultilevel"/>
    <w:tmpl w:val="B79A1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C02EF"/>
    <w:multiLevelType w:val="hybridMultilevel"/>
    <w:tmpl w:val="93F0099C"/>
    <w:lvl w:ilvl="0" w:tplc="0DCA4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161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7CB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0AC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46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88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8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0E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7E3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A5100EC"/>
    <w:multiLevelType w:val="hybridMultilevel"/>
    <w:tmpl w:val="379CD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7559F9"/>
    <w:multiLevelType w:val="hybridMultilevel"/>
    <w:tmpl w:val="C0889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ACD68FE"/>
    <w:multiLevelType w:val="hybridMultilevel"/>
    <w:tmpl w:val="4FEEE296"/>
    <w:lvl w:ilvl="0" w:tplc="399ED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C8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8D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08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48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723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43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A1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C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D422BF6"/>
    <w:multiLevelType w:val="hybridMultilevel"/>
    <w:tmpl w:val="59BE6714"/>
    <w:lvl w:ilvl="0" w:tplc="CE0C5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AA7E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965E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7AD9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6C5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F68E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785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D021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EC74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B65581"/>
    <w:multiLevelType w:val="hybridMultilevel"/>
    <w:tmpl w:val="932CA7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6"/>
  </w:num>
  <w:num w:numId="5">
    <w:abstractNumId w:val="8"/>
  </w:num>
  <w:num w:numId="6">
    <w:abstractNumId w:val="3"/>
  </w:num>
  <w:num w:numId="7">
    <w:abstractNumId w:val="5"/>
  </w:num>
  <w:num w:numId="8">
    <w:abstractNumId w:val="9"/>
  </w:num>
  <w:num w:numId="9">
    <w:abstractNumId w:val="2"/>
  </w:num>
  <w:num w:numId="10">
    <w:abstractNumId w:val="15"/>
  </w:num>
  <w:num w:numId="11">
    <w:abstractNumId w:val="13"/>
  </w:num>
  <w:num w:numId="12">
    <w:abstractNumId w:val="7"/>
  </w:num>
  <w:num w:numId="13">
    <w:abstractNumId w:val="14"/>
  </w:num>
  <w:num w:numId="14">
    <w:abstractNumId w:val="11"/>
  </w:num>
  <w:num w:numId="15">
    <w:abstractNumId w:val="0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D4"/>
    <w:rsid w:val="00025D9D"/>
    <w:rsid w:val="00036961"/>
    <w:rsid w:val="00053371"/>
    <w:rsid w:val="00064D90"/>
    <w:rsid w:val="000722B9"/>
    <w:rsid w:val="000A7B6D"/>
    <w:rsid w:val="000C40C5"/>
    <w:rsid w:val="000C6780"/>
    <w:rsid w:val="00121125"/>
    <w:rsid w:val="0015297F"/>
    <w:rsid w:val="001931C8"/>
    <w:rsid w:val="001E658C"/>
    <w:rsid w:val="00203FBA"/>
    <w:rsid w:val="00213BD7"/>
    <w:rsid w:val="0021483A"/>
    <w:rsid w:val="00264C76"/>
    <w:rsid w:val="002F33FD"/>
    <w:rsid w:val="00372803"/>
    <w:rsid w:val="003B5874"/>
    <w:rsid w:val="004D636C"/>
    <w:rsid w:val="004E0D8B"/>
    <w:rsid w:val="00543F98"/>
    <w:rsid w:val="00546C09"/>
    <w:rsid w:val="00557C2D"/>
    <w:rsid w:val="00596730"/>
    <w:rsid w:val="005E20C0"/>
    <w:rsid w:val="0063151D"/>
    <w:rsid w:val="00643E2A"/>
    <w:rsid w:val="00686588"/>
    <w:rsid w:val="00697293"/>
    <w:rsid w:val="006F11DC"/>
    <w:rsid w:val="00701755"/>
    <w:rsid w:val="0071200A"/>
    <w:rsid w:val="00752B0C"/>
    <w:rsid w:val="007661D4"/>
    <w:rsid w:val="00812735"/>
    <w:rsid w:val="00875E09"/>
    <w:rsid w:val="008B0E82"/>
    <w:rsid w:val="008B1114"/>
    <w:rsid w:val="008D0601"/>
    <w:rsid w:val="008F5D5A"/>
    <w:rsid w:val="008F75F9"/>
    <w:rsid w:val="00930CA5"/>
    <w:rsid w:val="0097313B"/>
    <w:rsid w:val="00997EAC"/>
    <w:rsid w:val="009F10CF"/>
    <w:rsid w:val="00A9164C"/>
    <w:rsid w:val="00B223A7"/>
    <w:rsid w:val="00B53A82"/>
    <w:rsid w:val="00BA15AD"/>
    <w:rsid w:val="00C12648"/>
    <w:rsid w:val="00C16969"/>
    <w:rsid w:val="00C34C42"/>
    <w:rsid w:val="00CC34E1"/>
    <w:rsid w:val="00D23AE3"/>
    <w:rsid w:val="00D246A4"/>
    <w:rsid w:val="00D455A0"/>
    <w:rsid w:val="00D52F13"/>
    <w:rsid w:val="00E33C9C"/>
    <w:rsid w:val="00E34C6A"/>
    <w:rsid w:val="00E37B59"/>
    <w:rsid w:val="00E52850"/>
    <w:rsid w:val="00E60D5D"/>
    <w:rsid w:val="00E73F26"/>
    <w:rsid w:val="00EF1786"/>
    <w:rsid w:val="00EF5E0D"/>
    <w:rsid w:val="00F51CDF"/>
    <w:rsid w:val="00F80AE9"/>
    <w:rsid w:val="00FC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65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C2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C2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5874"/>
    <w:rPr>
      <w:lang w:val="uk-UA"/>
    </w:rPr>
  </w:style>
  <w:style w:type="paragraph" w:styleId="a5">
    <w:name w:val="footer"/>
    <w:basedOn w:val="a"/>
    <w:link w:val="a6"/>
    <w:uiPriority w:val="99"/>
    <w:unhideWhenUsed/>
    <w:rsid w:val="003B5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5874"/>
    <w:rPr>
      <w:lang w:val="uk-UA"/>
    </w:rPr>
  </w:style>
  <w:style w:type="paragraph" w:styleId="a7">
    <w:name w:val="List Paragraph"/>
    <w:basedOn w:val="a"/>
    <w:uiPriority w:val="34"/>
    <w:qFormat/>
    <w:rsid w:val="00D52F13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B1114"/>
    <w:rPr>
      <w:color w:val="808080"/>
    </w:rPr>
  </w:style>
  <w:style w:type="paragraph" w:styleId="a9">
    <w:name w:val="No Spacing"/>
    <w:uiPriority w:val="1"/>
    <w:qFormat/>
    <w:rsid w:val="00FC2A43"/>
    <w:pPr>
      <w:spacing w:after="0" w:line="240" w:lineRule="auto"/>
    </w:pPr>
    <w:rPr>
      <w:lang w:val="uk-UA"/>
    </w:rPr>
  </w:style>
  <w:style w:type="character" w:customStyle="1" w:styleId="10">
    <w:name w:val="Заголовок 1 Знак"/>
    <w:basedOn w:val="a0"/>
    <w:link w:val="1"/>
    <w:uiPriority w:val="9"/>
    <w:rsid w:val="00FC2A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1483A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en-US"/>
    </w:rPr>
  </w:style>
  <w:style w:type="character" w:styleId="aa">
    <w:name w:val="Hyperlink"/>
    <w:basedOn w:val="a0"/>
    <w:uiPriority w:val="99"/>
    <w:unhideWhenUsed/>
    <w:rsid w:val="002F33FD"/>
    <w:rPr>
      <w:color w:val="0563C1" w:themeColor="hyperlink"/>
      <w:u w:val="single"/>
    </w:rPr>
  </w:style>
  <w:style w:type="paragraph" w:customStyle="1" w:styleId="11">
    <w:name w:val="Стиль1"/>
    <w:basedOn w:val="a"/>
    <w:qFormat/>
    <w:rsid w:val="002F33FD"/>
    <w:pPr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1">
    <w:name w:val="Стиль2"/>
    <w:basedOn w:val="a7"/>
    <w:qFormat/>
    <w:rsid w:val="002F33FD"/>
    <w:pPr>
      <w:spacing w:line="360" w:lineRule="auto"/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3">
    <w:name w:val="Стиль3"/>
    <w:basedOn w:val="a"/>
    <w:qFormat/>
    <w:rsid w:val="00C16969"/>
    <w:pPr>
      <w:spacing w:line="360" w:lineRule="auto"/>
      <w:ind w:firstLine="720"/>
      <w:jc w:val="center"/>
    </w:pPr>
    <w:rPr>
      <w:rFonts w:ascii="Times New Roman" w:hAnsi="Times New Roman" w:cs="Times New Roman"/>
      <w:b/>
      <w:sz w:val="28"/>
      <w:szCs w:val="28"/>
      <w:lang w:val="en-US"/>
    </w:rPr>
  </w:style>
  <w:style w:type="paragraph" w:styleId="ab">
    <w:name w:val="TOC Heading"/>
    <w:basedOn w:val="1"/>
    <w:next w:val="a"/>
    <w:uiPriority w:val="39"/>
    <w:unhideWhenUsed/>
    <w:qFormat/>
    <w:rsid w:val="0021483A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21483A"/>
    <w:pPr>
      <w:spacing w:before="120" w:after="0"/>
    </w:pPr>
    <w:rPr>
      <w:b/>
      <w:b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21483A"/>
    <w:pPr>
      <w:spacing w:after="0"/>
      <w:ind w:left="220"/>
    </w:pPr>
    <w:rPr>
      <w:b/>
      <w:bCs/>
    </w:rPr>
  </w:style>
  <w:style w:type="paragraph" w:styleId="30">
    <w:name w:val="toc 3"/>
    <w:basedOn w:val="a"/>
    <w:next w:val="a"/>
    <w:autoRedefine/>
    <w:uiPriority w:val="39"/>
    <w:unhideWhenUsed/>
    <w:rsid w:val="0021483A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semiHidden/>
    <w:unhideWhenUsed/>
    <w:rsid w:val="0021483A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1483A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1483A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1483A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1483A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1483A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8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0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00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1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60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78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0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3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3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5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1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6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3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3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99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5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40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1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6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localhost:300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etnev/Library/Group%20Containers/UBF8T346G9.Office/User%20Content.localized/Templates.localized/shab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646B9B-E7B1-8746-8D19-04AA40379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shablon.dotx</Template>
  <TotalTime>151</TotalTime>
  <Pages>14</Pages>
  <Words>1394</Words>
  <Characters>7950</Characters>
  <Application>Microsoft Macintosh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2016-12-26T03:04:00Z</dcterms:created>
  <dcterms:modified xsi:type="dcterms:W3CDTF">2016-12-28T08:08:00Z</dcterms:modified>
</cp:coreProperties>
</file>